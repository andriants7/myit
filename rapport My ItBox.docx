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B3B22" w:rsidRPr="00D8627A" w:rsidRDefault="00CB3B22" w:rsidP="00CB3B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</w:p>
    <w:p w:rsidR="00CB3B22" w:rsidRPr="00D8627A" w:rsidRDefault="00CB3B22" w:rsidP="00CB3B2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B3B22" w:rsidRPr="00D8627A" w:rsidRDefault="00CB3B22" w:rsidP="00CB3B2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B3B22" w:rsidRPr="00D8627A" w:rsidRDefault="00CB3B22" w:rsidP="00CB3B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:rsidR="00CB3B22" w:rsidRPr="00D8627A" w:rsidRDefault="00CB3B22" w:rsidP="00CB3B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  <w:r w:rsidRPr="00D8627A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Pr="00D8627A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  <w:r w:rsidR="008A66DB">
        <w:rPr>
          <w:rFonts w:ascii="Times New Roman" w:eastAsia="Times New Roman" w:hAnsi="Times New Roman" w:cs="Times New Roman"/>
          <w:sz w:val="24"/>
          <w:szCs w:val="20"/>
          <w:lang w:eastAsia="fr-FR"/>
        </w:rPr>
        <w:tab/>
      </w:r>
    </w:p>
    <w:p w:rsidR="008A66DB" w:rsidRDefault="008A66DB" w:rsidP="00CB3B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lang w:eastAsia="fr-FR"/>
        </w:rPr>
        <w:t>Rapport sur le</w:t>
      </w:r>
    </w:p>
    <w:p w:rsidR="00BC1AED" w:rsidRDefault="00BC1AED" w:rsidP="00CB3B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lang w:eastAsia="fr-FR"/>
        </w:rPr>
        <w:t>PROJET PROGRAMMATION</w:t>
      </w:r>
    </w:p>
    <w:p w:rsidR="00BC1AED" w:rsidRDefault="00BC1AED" w:rsidP="00CB3B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lang w:eastAsia="fr-FR"/>
        </w:rPr>
        <w:t>WEB</w:t>
      </w:r>
    </w:p>
    <w:p w:rsidR="00CB3B22" w:rsidRPr="00D8627A" w:rsidRDefault="00CB3B22" w:rsidP="00CB3B2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B3B22" w:rsidRPr="00D8627A" w:rsidRDefault="00CB3B22" w:rsidP="00CB3B2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B3B22" w:rsidRPr="00D8627A" w:rsidRDefault="00CB3B22" w:rsidP="00CB3B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D8627A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par</w:t>
      </w:r>
      <w:r w:rsidRPr="00D8627A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    </w:t>
      </w:r>
    </w:p>
    <w:p w:rsidR="00CB3B22" w:rsidRDefault="00CB3B22" w:rsidP="00CB3B22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0"/>
          <w:lang w:eastAsia="fr-FR"/>
        </w:rPr>
      </w:pPr>
      <w:r w:rsidRPr="00D8627A">
        <w:rPr>
          <w:rFonts w:ascii="Times New Roman" w:eastAsia="Times New Roman" w:hAnsi="Times New Roman" w:cs="Times New Roman"/>
          <w:szCs w:val="20"/>
          <w:lang w:eastAsia="fr-FR"/>
        </w:rPr>
        <w:t xml:space="preserve">ANDRIANTSALAMA Nomentsoa Nampoina  </w:t>
      </w:r>
    </w:p>
    <w:p w:rsidR="00CB3B22" w:rsidRDefault="00CB3B22" w:rsidP="00CB3B22">
      <w:pPr>
        <w:pStyle w:val="Paragraphedeliste"/>
        <w:jc w:val="center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CB3B22" w:rsidRDefault="00CB3B22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7B6D9D" w:rsidRDefault="007B6D9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BC1AED" w:rsidRDefault="00BC1AED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9F21EB" w:rsidRDefault="009F21EB" w:rsidP="00BC1AED">
      <w:pPr>
        <w:pStyle w:val="Titre2"/>
        <w:numPr>
          <w:ilvl w:val="0"/>
          <w:numId w:val="0"/>
        </w:numPr>
        <w:rPr>
          <w:rFonts w:cs="Times New Roman"/>
          <w:i w:val="0"/>
          <w:color w:val="000000"/>
          <w:sz w:val="22"/>
        </w:rPr>
      </w:pPr>
    </w:p>
    <w:p w:rsidR="00BC1AED" w:rsidRDefault="00BC1AED" w:rsidP="00BC1AED"/>
    <w:p w:rsidR="00BC1AED" w:rsidRDefault="00BC1AED" w:rsidP="00BC1AED"/>
    <w:p w:rsidR="00BC1AED" w:rsidRDefault="00BC1AED" w:rsidP="00BC1AED">
      <w:pPr>
        <w:pStyle w:val="Titre2"/>
        <w:rPr>
          <w:i w:val="0"/>
        </w:rPr>
      </w:pPr>
      <w:r>
        <w:rPr>
          <w:i w:val="0"/>
        </w:rPr>
        <w:lastRenderedPageBreak/>
        <w:t>LANGAGES DE PROGRAMMATION UTILISE</w:t>
      </w:r>
    </w:p>
    <w:p w:rsidR="00BC1AED" w:rsidRDefault="00BC1AED" w:rsidP="00BC1AED">
      <w:pPr>
        <w:pStyle w:val="Paragraphedeliste"/>
        <w:numPr>
          <w:ilvl w:val="0"/>
          <w:numId w:val="32"/>
        </w:numPr>
      </w:pPr>
      <w:r>
        <w:t>HTML5 , CSS3</w:t>
      </w:r>
    </w:p>
    <w:p w:rsidR="00BC1AED" w:rsidRDefault="00BC1AED" w:rsidP="00BC1AED">
      <w:pPr>
        <w:pStyle w:val="Paragraphedeliste"/>
        <w:numPr>
          <w:ilvl w:val="0"/>
          <w:numId w:val="32"/>
        </w:numPr>
      </w:pPr>
      <w:r>
        <w:t>PHP, PHP Poo</w:t>
      </w:r>
    </w:p>
    <w:p w:rsidR="00BC1AED" w:rsidRDefault="00BC1AED" w:rsidP="00BC1AED">
      <w:pPr>
        <w:pStyle w:val="Paragraphedeliste"/>
        <w:numPr>
          <w:ilvl w:val="0"/>
          <w:numId w:val="32"/>
        </w:numPr>
      </w:pPr>
      <w:r>
        <w:t>Javascript, requete ajax</w:t>
      </w:r>
    </w:p>
    <w:p w:rsidR="00BC1AED" w:rsidRDefault="00BC1AED" w:rsidP="00BC1AED">
      <w:pPr>
        <w:pStyle w:val="Paragraphedeliste"/>
        <w:numPr>
          <w:ilvl w:val="0"/>
          <w:numId w:val="32"/>
        </w:numPr>
      </w:pPr>
      <w:r>
        <w:t>Css bootstrap, flexslider, wow.js</w:t>
      </w:r>
    </w:p>
    <w:p w:rsidR="0045092D" w:rsidRDefault="0045092D" w:rsidP="0045092D">
      <w:r>
        <w:t>J’ai pas utilisé Wordpress parce qu’il y a des fonctionnalités qu’il ne permet pas de faire.</w:t>
      </w:r>
    </w:p>
    <w:p w:rsidR="0045092D" w:rsidRDefault="0045092D" w:rsidP="0045092D">
      <w:r>
        <w:t xml:space="preserve">DRUPAL, vu que je n’ai pas eu beaucoup </w:t>
      </w:r>
      <w:bookmarkStart w:id="0" w:name="_GoBack"/>
      <w:bookmarkEnd w:id="0"/>
      <w:r>
        <w:t>de temps pour l’assimiler, je ne l’ai pas employé non plus.</w:t>
      </w:r>
    </w:p>
    <w:p w:rsidR="0045092D" w:rsidRDefault="0045092D" w:rsidP="0045092D">
      <w:r>
        <w:t>Côté design, je me suis muni du framework Twitter Bootstrap qui propose des grilles bien pratiques et pour son côté Responsive design.</w:t>
      </w:r>
    </w:p>
    <w:p w:rsidR="0045092D" w:rsidRDefault="0045092D" w:rsidP="0045092D">
      <w:r>
        <w:t>Flexslider et wow pour les animations.</w:t>
      </w:r>
    </w:p>
    <w:p w:rsidR="0045092D" w:rsidRDefault="0045092D" w:rsidP="0045092D"/>
    <w:p w:rsidR="00BC1AED" w:rsidRDefault="00BC1AED" w:rsidP="00BC1AED">
      <w:pPr>
        <w:pStyle w:val="Titre2"/>
        <w:rPr>
          <w:i w:val="0"/>
        </w:rPr>
      </w:pPr>
      <w:r>
        <w:rPr>
          <w:i w:val="0"/>
        </w:rPr>
        <w:t>ETAT D’AVANCEMENT</w:t>
      </w:r>
    </w:p>
    <w:p w:rsidR="00BC1AED" w:rsidRDefault="00BC1AED" w:rsidP="00BC1AED">
      <w:r>
        <w:t>Le projet est terminé aujourd’hui 3 Septembre 2015</w:t>
      </w:r>
      <w:r w:rsidR="00FF6D0F">
        <w:t>.</w:t>
      </w:r>
    </w:p>
    <w:p w:rsidR="00BC1AED" w:rsidRDefault="00BC1AED" w:rsidP="00BC1AED"/>
    <w:p w:rsidR="00BC1AED" w:rsidRDefault="00BC1AED" w:rsidP="00BC1AED">
      <w:pPr>
        <w:pStyle w:val="Titre2"/>
        <w:rPr>
          <w:i w:val="0"/>
        </w:rPr>
      </w:pPr>
      <w:r>
        <w:rPr>
          <w:i w:val="0"/>
        </w:rPr>
        <w:t>DIFFICULTES RENCONTRES</w:t>
      </w:r>
    </w:p>
    <w:p w:rsidR="00BC1AED" w:rsidRDefault="00FF6D0F" w:rsidP="00BC1AED">
      <w:r>
        <w:t>Le</w:t>
      </w:r>
      <w:r w:rsidR="00BC1AED">
        <w:t xml:space="preserve"> manque de connexion à internet était un handicap pour l’avancement rapide du projet.  </w:t>
      </w:r>
      <w:r>
        <w:t xml:space="preserve">Problème de délestages récurrents aussi qui m’a un peu freiné.  </w:t>
      </w:r>
      <w:r w:rsidR="00BC1AED">
        <w:t>Par contre, pas trop de difficulté rencontré niveau technique.</w:t>
      </w:r>
    </w:p>
    <w:p w:rsidR="0086415C" w:rsidRDefault="0086415C" w:rsidP="0086415C">
      <w:pPr>
        <w:pStyle w:val="Titre2"/>
        <w:rPr>
          <w:i w:val="0"/>
        </w:rPr>
      </w:pPr>
      <w:r>
        <w:rPr>
          <w:i w:val="0"/>
        </w:rPr>
        <w:t>REALISATION</w:t>
      </w:r>
    </w:p>
    <w:p w:rsidR="0086415C" w:rsidRPr="0086415C" w:rsidRDefault="0086415C" w:rsidP="0086415C">
      <w:r>
        <w:t xml:space="preserve">Je pense avoir atteint 100% du cahier de charge </w:t>
      </w:r>
      <w:r w:rsidR="00DF5B31">
        <w:t>pour la partie contenue générale et 100% de la contenue spécifique également.</w:t>
      </w:r>
    </w:p>
    <w:p w:rsidR="00BC1AED" w:rsidRPr="00BC1AED" w:rsidRDefault="00BC1AED" w:rsidP="00BC1AED"/>
    <w:p w:rsidR="009F21EB" w:rsidRDefault="009F21EB" w:rsidP="009F21EB">
      <w:pPr>
        <w:pStyle w:val="lohateny2"/>
      </w:pPr>
    </w:p>
    <w:p w:rsidR="009F21EB" w:rsidRPr="00457583" w:rsidRDefault="009F21EB" w:rsidP="009F21EB">
      <w:pPr>
        <w:pStyle w:val="lohateny1"/>
      </w:pPr>
    </w:p>
    <w:p w:rsidR="00EC0306" w:rsidRPr="00457583" w:rsidRDefault="00EC0306" w:rsidP="00EC0306"/>
    <w:p w:rsidR="00EC0306" w:rsidRPr="00457583" w:rsidRDefault="00EC0306" w:rsidP="00EC0306"/>
    <w:p w:rsidR="00EC0306" w:rsidRPr="00457583" w:rsidRDefault="00EC0306" w:rsidP="00EC0306"/>
    <w:p w:rsidR="00EC0306" w:rsidRPr="00D41A4D" w:rsidRDefault="00EC0306" w:rsidP="00EC0306"/>
    <w:p w:rsidR="00EC0306" w:rsidRPr="00D41A4D" w:rsidRDefault="00EC0306" w:rsidP="00EC0306"/>
    <w:p w:rsidR="00EC0306" w:rsidRPr="00D41A4D" w:rsidRDefault="00EC0306" w:rsidP="00EC0306"/>
    <w:p w:rsidR="00EC0306" w:rsidRPr="00367458" w:rsidRDefault="00EC0306" w:rsidP="00EC0306"/>
    <w:p w:rsidR="00EC0306" w:rsidRDefault="00EC0306" w:rsidP="00EC0306"/>
    <w:p w:rsidR="00EC0306" w:rsidRPr="0039772B" w:rsidRDefault="00EC0306" w:rsidP="00EC0306"/>
    <w:p w:rsidR="00EC0306" w:rsidRDefault="00EC0306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p w:rsidR="009F21EB" w:rsidRDefault="009F21EB" w:rsidP="00CB3B22">
      <w:pPr>
        <w:pStyle w:val="Paragraphedeliste"/>
        <w:jc w:val="both"/>
        <w:rPr>
          <w:rFonts w:ascii="Times New Roman" w:hAnsi="Times New Roman" w:cs="Times New Roman"/>
          <w:b/>
          <w:color w:val="000000"/>
        </w:rPr>
      </w:pPr>
    </w:p>
    <w:sectPr w:rsidR="009F21EB" w:rsidSect="00A71DB2">
      <w:pgSz w:w="11906" w:h="16838" w:code="9"/>
      <w:pgMar w:top="1418" w:right="992" w:bottom="1985" w:left="1134" w:header="567" w:footer="85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D21" w:rsidRDefault="00391D21" w:rsidP="00C57AFE">
      <w:pPr>
        <w:spacing w:line="240" w:lineRule="auto"/>
      </w:pPr>
      <w:r>
        <w:separator/>
      </w:r>
    </w:p>
  </w:endnote>
  <w:endnote w:type="continuationSeparator" w:id="0">
    <w:p w:rsidR="00391D21" w:rsidRDefault="00391D21" w:rsidP="00C57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D21" w:rsidRDefault="00391D21" w:rsidP="00C57AFE">
      <w:pPr>
        <w:spacing w:line="240" w:lineRule="auto"/>
      </w:pPr>
      <w:r>
        <w:separator/>
      </w:r>
    </w:p>
  </w:footnote>
  <w:footnote w:type="continuationSeparator" w:id="0">
    <w:p w:rsidR="00391D21" w:rsidRDefault="00391D21" w:rsidP="00C57A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892"/>
    <w:multiLevelType w:val="hybridMultilevel"/>
    <w:tmpl w:val="5B4860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A71"/>
    <w:multiLevelType w:val="hybridMultilevel"/>
    <w:tmpl w:val="675CA638"/>
    <w:lvl w:ilvl="0" w:tplc="1C36B9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96FBB"/>
    <w:multiLevelType w:val="hybridMultilevel"/>
    <w:tmpl w:val="69CAE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42146"/>
    <w:multiLevelType w:val="hybridMultilevel"/>
    <w:tmpl w:val="862A977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384561"/>
    <w:multiLevelType w:val="multilevel"/>
    <w:tmpl w:val="9E0CC2B0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suff w:val="space"/>
      <w:lvlText w:val="%1.%2  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suff w:val="space"/>
      <w:lvlText w:val="%1.%2.%3  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suff w:val="space"/>
      <w:lvlText w:val="%1.%2.%3.%4  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Titre5"/>
      <w:lvlText w:val="a.   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Zero"/>
      <w:lvlRestart w:val="1"/>
      <w:pStyle w:val="Titre6"/>
      <w:suff w:val="nothing"/>
      <w:lvlText w:val="(%1.%6)"/>
      <w:lvlJc w:val="left"/>
      <w:pPr>
        <w:ind w:left="9497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Zero"/>
      <w:lvlRestart w:val="1"/>
      <w:pStyle w:val="Titre7"/>
      <w:lvlText w:val="Figure %1.%7 : "/>
      <w:lvlJc w:val="left"/>
      <w:pPr>
        <w:ind w:left="3119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Zero"/>
      <w:lvlRestart w:val="1"/>
      <w:pStyle w:val="Titre8"/>
      <w:suff w:val="space"/>
      <w:lvlText w:val="Tableau %1.%8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07C116DB"/>
    <w:multiLevelType w:val="hybridMultilevel"/>
    <w:tmpl w:val="04522470"/>
    <w:lvl w:ilvl="0" w:tplc="DC1CDF24">
      <w:start w:val="1"/>
      <w:numFmt w:val="decimal"/>
      <w:pStyle w:val="titre10"/>
      <w:lvlText w:val="%1."/>
      <w:lvlJc w:val="left"/>
      <w:pPr>
        <w:ind w:left="206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64A0F"/>
    <w:multiLevelType w:val="hybridMultilevel"/>
    <w:tmpl w:val="0C3A6564"/>
    <w:lvl w:ilvl="0" w:tplc="1C36B9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61B66"/>
    <w:multiLevelType w:val="hybridMultilevel"/>
    <w:tmpl w:val="90F44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316A9"/>
    <w:multiLevelType w:val="hybridMultilevel"/>
    <w:tmpl w:val="FB3495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F7D2A"/>
    <w:multiLevelType w:val="hybridMultilevel"/>
    <w:tmpl w:val="B81EE870"/>
    <w:lvl w:ilvl="0" w:tplc="040C0013">
      <w:start w:val="1"/>
      <w:numFmt w:val="upperRoman"/>
      <w:lvlText w:val="%1."/>
      <w:lvlJc w:val="right"/>
      <w:pPr>
        <w:ind w:left="774" w:hanging="360"/>
      </w:pPr>
    </w:lvl>
    <w:lvl w:ilvl="1" w:tplc="040C0019" w:tentative="1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214" w:hanging="180"/>
      </w:pPr>
    </w:lvl>
    <w:lvl w:ilvl="3" w:tplc="040C000F" w:tentative="1">
      <w:start w:val="1"/>
      <w:numFmt w:val="decimal"/>
      <w:lvlText w:val="%4."/>
      <w:lvlJc w:val="left"/>
      <w:pPr>
        <w:ind w:left="2934" w:hanging="360"/>
      </w:pPr>
    </w:lvl>
    <w:lvl w:ilvl="4" w:tplc="040C0019" w:tentative="1">
      <w:start w:val="1"/>
      <w:numFmt w:val="lowerLetter"/>
      <w:lvlText w:val="%5."/>
      <w:lvlJc w:val="left"/>
      <w:pPr>
        <w:ind w:left="3654" w:hanging="360"/>
      </w:pPr>
    </w:lvl>
    <w:lvl w:ilvl="5" w:tplc="040C001B" w:tentative="1">
      <w:start w:val="1"/>
      <w:numFmt w:val="lowerRoman"/>
      <w:lvlText w:val="%6."/>
      <w:lvlJc w:val="right"/>
      <w:pPr>
        <w:ind w:left="4374" w:hanging="180"/>
      </w:pPr>
    </w:lvl>
    <w:lvl w:ilvl="6" w:tplc="040C000F" w:tentative="1">
      <w:start w:val="1"/>
      <w:numFmt w:val="decimal"/>
      <w:lvlText w:val="%7."/>
      <w:lvlJc w:val="left"/>
      <w:pPr>
        <w:ind w:left="5094" w:hanging="360"/>
      </w:pPr>
    </w:lvl>
    <w:lvl w:ilvl="7" w:tplc="040C0019" w:tentative="1">
      <w:start w:val="1"/>
      <w:numFmt w:val="lowerLetter"/>
      <w:lvlText w:val="%8."/>
      <w:lvlJc w:val="left"/>
      <w:pPr>
        <w:ind w:left="5814" w:hanging="360"/>
      </w:pPr>
    </w:lvl>
    <w:lvl w:ilvl="8" w:tplc="04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>
    <w:nsid w:val="230F279D"/>
    <w:multiLevelType w:val="hybridMultilevel"/>
    <w:tmpl w:val="E5823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A7A8F"/>
    <w:multiLevelType w:val="hybridMultilevel"/>
    <w:tmpl w:val="388240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D3B91"/>
    <w:multiLevelType w:val="hybridMultilevel"/>
    <w:tmpl w:val="4012443A"/>
    <w:lvl w:ilvl="0" w:tplc="040C0015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35361658"/>
    <w:multiLevelType w:val="hybridMultilevel"/>
    <w:tmpl w:val="DAC68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6086E"/>
    <w:multiLevelType w:val="hybridMultilevel"/>
    <w:tmpl w:val="3BD4B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A1EC8"/>
    <w:multiLevelType w:val="hybridMultilevel"/>
    <w:tmpl w:val="D3B67E38"/>
    <w:lvl w:ilvl="0" w:tplc="7F127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3372E"/>
    <w:multiLevelType w:val="hybridMultilevel"/>
    <w:tmpl w:val="2AE272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725114"/>
    <w:multiLevelType w:val="hybridMultilevel"/>
    <w:tmpl w:val="AB9C337A"/>
    <w:lvl w:ilvl="0" w:tplc="1C36B9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56365"/>
    <w:multiLevelType w:val="hybridMultilevel"/>
    <w:tmpl w:val="CF2C842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7505EB2"/>
    <w:multiLevelType w:val="hybridMultilevel"/>
    <w:tmpl w:val="05F252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8AA398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92006D"/>
    <w:multiLevelType w:val="hybridMultilevel"/>
    <w:tmpl w:val="206AC876"/>
    <w:lvl w:ilvl="0" w:tplc="7F127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97407"/>
    <w:multiLevelType w:val="hybridMultilevel"/>
    <w:tmpl w:val="CAB660F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89120C"/>
    <w:multiLevelType w:val="hybridMultilevel"/>
    <w:tmpl w:val="A3403784"/>
    <w:lvl w:ilvl="0" w:tplc="7F12703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01360E"/>
    <w:multiLevelType w:val="hybridMultilevel"/>
    <w:tmpl w:val="2242B7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BE5E0E"/>
    <w:multiLevelType w:val="hybridMultilevel"/>
    <w:tmpl w:val="F46ECB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A5F21"/>
    <w:multiLevelType w:val="hybridMultilevel"/>
    <w:tmpl w:val="7D26AD5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A87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8ED04">
      <w:start w:val="2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C20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03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C0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38A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6E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04D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900945"/>
    <w:multiLevelType w:val="hybridMultilevel"/>
    <w:tmpl w:val="2B224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7"/>
  </w:num>
  <w:num w:numId="10">
    <w:abstractNumId w:val="1"/>
  </w:num>
  <w:num w:numId="11">
    <w:abstractNumId w:val="12"/>
  </w:num>
  <w:num w:numId="12">
    <w:abstractNumId w:val="23"/>
  </w:num>
  <w:num w:numId="13">
    <w:abstractNumId w:val="9"/>
  </w:num>
  <w:num w:numId="14">
    <w:abstractNumId w:val="21"/>
  </w:num>
  <w:num w:numId="15">
    <w:abstractNumId w:val="5"/>
  </w:num>
  <w:num w:numId="16">
    <w:abstractNumId w:val="19"/>
  </w:num>
  <w:num w:numId="17">
    <w:abstractNumId w:val="10"/>
  </w:num>
  <w:num w:numId="18">
    <w:abstractNumId w:val="15"/>
  </w:num>
  <w:num w:numId="19">
    <w:abstractNumId w:val="20"/>
  </w:num>
  <w:num w:numId="20">
    <w:abstractNumId w:val="2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6"/>
  </w:num>
  <w:num w:numId="24">
    <w:abstractNumId w:val="24"/>
  </w:num>
  <w:num w:numId="25">
    <w:abstractNumId w:val="14"/>
  </w:num>
  <w:num w:numId="26">
    <w:abstractNumId w:val="0"/>
  </w:num>
  <w:num w:numId="27">
    <w:abstractNumId w:val="3"/>
  </w:num>
  <w:num w:numId="28">
    <w:abstractNumId w:val="8"/>
  </w:num>
  <w:num w:numId="29">
    <w:abstractNumId w:val="11"/>
  </w:num>
  <w:num w:numId="30">
    <w:abstractNumId w:val="26"/>
  </w:num>
  <w:num w:numId="31">
    <w:abstractNumId w:val="25"/>
  </w:num>
  <w:num w:numId="3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FD"/>
    <w:rsid w:val="00002577"/>
    <w:rsid w:val="000072F8"/>
    <w:rsid w:val="000075C9"/>
    <w:rsid w:val="000106D3"/>
    <w:rsid w:val="0001147A"/>
    <w:rsid w:val="00013285"/>
    <w:rsid w:val="00013F2E"/>
    <w:rsid w:val="00014D9B"/>
    <w:rsid w:val="00020DCE"/>
    <w:rsid w:val="000218BE"/>
    <w:rsid w:val="00022382"/>
    <w:rsid w:val="000226F0"/>
    <w:rsid w:val="000226FE"/>
    <w:rsid w:val="00022856"/>
    <w:rsid w:val="00022DDE"/>
    <w:rsid w:val="00022FE1"/>
    <w:rsid w:val="00024521"/>
    <w:rsid w:val="00025038"/>
    <w:rsid w:val="000272A8"/>
    <w:rsid w:val="00031486"/>
    <w:rsid w:val="000316D8"/>
    <w:rsid w:val="00031F8D"/>
    <w:rsid w:val="00032097"/>
    <w:rsid w:val="00033742"/>
    <w:rsid w:val="00034344"/>
    <w:rsid w:val="0003585D"/>
    <w:rsid w:val="000359A5"/>
    <w:rsid w:val="00040510"/>
    <w:rsid w:val="0004437F"/>
    <w:rsid w:val="0004451D"/>
    <w:rsid w:val="000446EB"/>
    <w:rsid w:val="00044A41"/>
    <w:rsid w:val="000452F8"/>
    <w:rsid w:val="00046773"/>
    <w:rsid w:val="00046C6E"/>
    <w:rsid w:val="00047411"/>
    <w:rsid w:val="000474DD"/>
    <w:rsid w:val="00047907"/>
    <w:rsid w:val="000512F0"/>
    <w:rsid w:val="000514F3"/>
    <w:rsid w:val="00052E75"/>
    <w:rsid w:val="00052F0E"/>
    <w:rsid w:val="0005399F"/>
    <w:rsid w:val="000545BF"/>
    <w:rsid w:val="000547C5"/>
    <w:rsid w:val="000559A4"/>
    <w:rsid w:val="00055DC9"/>
    <w:rsid w:val="000574C2"/>
    <w:rsid w:val="00060BBC"/>
    <w:rsid w:val="00061111"/>
    <w:rsid w:val="00061E8F"/>
    <w:rsid w:val="00065B77"/>
    <w:rsid w:val="00067F02"/>
    <w:rsid w:val="00070328"/>
    <w:rsid w:val="00071936"/>
    <w:rsid w:val="000719F6"/>
    <w:rsid w:val="00072919"/>
    <w:rsid w:val="00073645"/>
    <w:rsid w:val="00073A86"/>
    <w:rsid w:val="00073D3E"/>
    <w:rsid w:val="00075DA8"/>
    <w:rsid w:val="0007669A"/>
    <w:rsid w:val="00077E14"/>
    <w:rsid w:val="00080190"/>
    <w:rsid w:val="0008313E"/>
    <w:rsid w:val="00085F20"/>
    <w:rsid w:val="00086852"/>
    <w:rsid w:val="000868B7"/>
    <w:rsid w:val="00087CB9"/>
    <w:rsid w:val="00090294"/>
    <w:rsid w:val="00090CA6"/>
    <w:rsid w:val="00091B77"/>
    <w:rsid w:val="000933F4"/>
    <w:rsid w:val="0009527F"/>
    <w:rsid w:val="00095E26"/>
    <w:rsid w:val="00096302"/>
    <w:rsid w:val="00096ABD"/>
    <w:rsid w:val="0009739B"/>
    <w:rsid w:val="000976CB"/>
    <w:rsid w:val="00097CDE"/>
    <w:rsid w:val="000A0594"/>
    <w:rsid w:val="000A0608"/>
    <w:rsid w:val="000A2556"/>
    <w:rsid w:val="000A31B1"/>
    <w:rsid w:val="000A5162"/>
    <w:rsid w:val="000A6E1A"/>
    <w:rsid w:val="000A7F06"/>
    <w:rsid w:val="000B103E"/>
    <w:rsid w:val="000B17FD"/>
    <w:rsid w:val="000B2534"/>
    <w:rsid w:val="000B56B0"/>
    <w:rsid w:val="000B5AF2"/>
    <w:rsid w:val="000B62C9"/>
    <w:rsid w:val="000B7213"/>
    <w:rsid w:val="000B7640"/>
    <w:rsid w:val="000B7728"/>
    <w:rsid w:val="000B7AA3"/>
    <w:rsid w:val="000C23C3"/>
    <w:rsid w:val="000C3571"/>
    <w:rsid w:val="000C6DC5"/>
    <w:rsid w:val="000C7AF4"/>
    <w:rsid w:val="000D0304"/>
    <w:rsid w:val="000D0392"/>
    <w:rsid w:val="000D07B0"/>
    <w:rsid w:val="000D15CB"/>
    <w:rsid w:val="000D1909"/>
    <w:rsid w:val="000D2E6D"/>
    <w:rsid w:val="000D2FFD"/>
    <w:rsid w:val="000D3BA9"/>
    <w:rsid w:val="000D480B"/>
    <w:rsid w:val="000D4B8B"/>
    <w:rsid w:val="000D4C90"/>
    <w:rsid w:val="000D67BF"/>
    <w:rsid w:val="000D795B"/>
    <w:rsid w:val="000D7EF3"/>
    <w:rsid w:val="000E36FD"/>
    <w:rsid w:val="000E42E9"/>
    <w:rsid w:val="000E61D2"/>
    <w:rsid w:val="000E7FA6"/>
    <w:rsid w:val="000F0791"/>
    <w:rsid w:val="000F172D"/>
    <w:rsid w:val="000F200B"/>
    <w:rsid w:val="000F270D"/>
    <w:rsid w:val="000F3C92"/>
    <w:rsid w:val="000F775C"/>
    <w:rsid w:val="000F7BC8"/>
    <w:rsid w:val="0010036C"/>
    <w:rsid w:val="00100D74"/>
    <w:rsid w:val="00106445"/>
    <w:rsid w:val="00106A2D"/>
    <w:rsid w:val="00106A7B"/>
    <w:rsid w:val="0010737B"/>
    <w:rsid w:val="00110EA7"/>
    <w:rsid w:val="001129B7"/>
    <w:rsid w:val="00112C89"/>
    <w:rsid w:val="00113C5C"/>
    <w:rsid w:val="00113CB6"/>
    <w:rsid w:val="00113E2A"/>
    <w:rsid w:val="001151D0"/>
    <w:rsid w:val="00115310"/>
    <w:rsid w:val="001158F1"/>
    <w:rsid w:val="00116A31"/>
    <w:rsid w:val="00116D5D"/>
    <w:rsid w:val="001204FD"/>
    <w:rsid w:val="0012062B"/>
    <w:rsid w:val="00121606"/>
    <w:rsid w:val="00123A17"/>
    <w:rsid w:val="00123D66"/>
    <w:rsid w:val="0012443D"/>
    <w:rsid w:val="00124B0A"/>
    <w:rsid w:val="00125375"/>
    <w:rsid w:val="001253EE"/>
    <w:rsid w:val="00125482"/>
    <w:rsid w:val="00127B17"/>
    <w:rsid w:val="001305C6"/>
    <w:rsid w:val="00130DE4"/>
    <w:rsid w:val="00132718"/>
    <w:rsid w:val="00134B8A"/>
    <w:rsid w:val="00135230"/>
    <w:rsid w:val="00135521"/>
    <w:rsid w:val="00136634"/>
    <w:rsid w:val="00136E0B"/>
    <w:rsid w:val="00137E5F"/>
    <w:rsid w:val="001404F1"/>
    <w:rsid w:val="00141BDD"/>
    <w:rsid w:val="0014373F"/>
    <w:rsid w:val="001460C8"/>
    <w:rsid w:val="00146CB8"/>
    <w:rsid w:val="00147DCE"/>
    <w:rsid w:val="00147FEB"/>
    <w:rsid w:val="001500F4"/>
    <w:rsid w:val="00150374"/>
    <w:rsid w:val="00150E5B"/>
    <w:rsid w:val="0015109D"/>
    <w:rsid w:val="00152BB8"/>
    <w:rsid w:val="00152BEF"/>
    <w:rsid w:val="0015381C"/>
    <w:rsid w:val="001542B3"/>
    <w:rsid w:val="00155EAB"/>
    <w:rsid w:val="0015635D"/>
    <w:rsid w:val="001618D8"/>
    <w:rsid w:val="0016274B"/>
    <w:rsid w:val="00162D64"/>
    <w:rsid w:val="00162DD1"/>
    <w:rsid w:val="001633CC"/>
    <w:rsid w:val="00164561"/>
    <w:rsid w:val="00164A67"/>
    <w:rsid w:val="00164D78"/>
    <w:rsid w:val="00167695"/>
    <w:rsid w:val="00170EB4"/>
    <w:rsid w:val="00171321"/>
    <w:rsid w:val="00172071"/>
    <w:rsid w:val="0017413E"/>
    <w:rsid w:val="00176174"/>
    <w:rsid w:val="001763B2"/>
    <w:rsid w:val="0017671F"/>
    <w:rsid w:val="00176D50"/>
    <w:rsid w:val="0017701F"/>
    <w:rsid w:val="0018004F"/>
    <w:rsid w:val="00181943"/>
    <w:rsid w:val="00181A8E"/>
    <w:rsid w:val="00182C24"/>
    <w:rsid w:val="00182EB8"/>
    <w:rsid w:val="001833FB"/>
    <w:rsid w:val="0018449B"/>
    <w:rsid w:val="00184796"/>
    <w:rsid w:val="001847EF"/>
    <w:rsid w:val="001864BF"/>
    <w:rsid w:val="00186850"/>
    <w:rsid w:val="00187C68"/>
    <w:rsid w:val="0019004E"/>
    <w:rsid w:val="001927A0"/>
    <w:rsid w:val="001931AC"/>
    <w:rsid w:val="00193793"/>
    <w:rsid w:val="0019427B"/>
    <w:rsid w:val="001959CB"/>
    <w:rsid w:val="00196327"/>
    <w:rsid w:val="00196E6F"/>
    <w:rsid w:val="001A07FE"/>
    <w:rsid w:val="001A0DFE"/>
    <w:rsid w:val="001A1A1B"/>
    <w:rsid w:val="001A201E"/>
    <w:rsid w:val="001A22AC"/>
    <w:rsid w:val="001A362D"/>
    <w:rsid w:val="001A4566"/>
    <w:rsid w:val="001A4639"/>
    <w:rsid w:val="001A511D"/>
    <w:rsid w:val="001A52A7"/>
    <w:rsid w:val="001A5491"/>
    <w:rsid w:val="001B1043"/>
    <w:rsid w:val="001B2D5A"/>
    <w:rsid w:val="001B3465"/>
    <w:rsid w:val="001B3696"/>
    <w:rsid w:val="001B4782"/>
    <w:rsid w:val="001B4953"/>
    <w:rsid w:val="001B5711"/>
    <w:rsid w:val="001B5A2E"/>
    <w:rsid w:val="001B69C2"/>
    <w:rsid w:val="001B7330"/>
    <w:rsid w:val="001B73AD"/>
    <w:rsid w:val="001C059F"/>
    <w:rsid w:val="001C069C"/>
    <w:rsid w:val="001C1050"/>
    <w:rsid w:val="001C18B2"/>
    <w:rsid w:val="001C3564"/>
    <w:rsid w:val="001C3DFC"/>
    <w:rsid w:val="001C6AC5"/>
    <w:rsid w:val="001C6D45"/>
    <w:rsid w:val="001C7EBC"/>
    <w:rsid w:val="001D0755"/>
    <w:rsid w:val="001D2CD8"/>
    <w:rsid w:val="001D2FA1"/>
    <w:rsid w:val="001D327F"/>
    <w:rsid w:val="001D34B0"/>
    <w:rsid w:val="001D35F2"/>
    <w:rsid w:val="001D63C6"/>
    <w:rsid w:val="001D7E98"/>
    <w:rsid w:val="001E2169"/>
    <w:rsid w:val="001E32E8"/>
    <w:rsid w:val="001E32F7"/>
    <w:rsid w:val="001E47A5"/>
    <w:rsid w:val="001E632F"/>
    <w:rsid w:val="001E6A01"/>
    <w:rsid w:val="001E6D3F"/>
    <w:rsid w:val="001E750B"/>
    <w:rsid w:val="001E76B7"/>
    <w:rsid w:val="001E7CA9"/>
    <w:rsid w:val="001F065D"/>
    <w:rsid w:val="001F0AA3"/>
    <w:rsid w:val="001F131D"/>
    <w:rsid w:val="001F134C"/>
    <w:rsid w:val="001F1769"/>
    <w:rsid w:val="001F1A47"/>
    <w:rsid w:val="001F2557"/>
    <w:rsid w:val="001F28D6"/>
    <w:rsid w:val="001F2A95"/>
    <w:rsid w:val="001F2F36"/>
    <w:rsid w:val="001F53AE"/>
    <w:rsid w:val="001F566C"/>
    <w:rsid w:val="001F5F22"/>
    <w:rsid w:val="001F7E04"/>
    <w:rsid w:val="00200AE3"/>
    <w:rsid w:val="00202374"/>
    <w:rsid w:val="00202C2B"/>
    <w:rsid w:val="00204063"/>
    <w:rsid w:val="00204679"/>
    <w:rsid w:val="00205836"/>
    <w:rsid w:val="002067FD"/>
    <w:rsid w:val="00211A1A"/>
    <w:rsid w:val="0021273F"/>
    <w:rsid w:val="0021377F"/>
    <w:rsid w:val="002149C3"/>
    <w:rsid w:val="00214CAE"/>
    <w:rsid w:val="00214F45"/>
    <w:rsid w:val="00215436"/>
    <w:rsid w:val="00215739"/>
    <w:rsid w:val="00215C68"/>
    <w:rsid w:val="002162F5"/>
    <w:rsid w:val="0021713D"/>
    <w:rsid w:val="0022073B"/>
    <w:rsid w:val="0022162C"/>
    <w:rsid w:val="00222502"/>
    <w:rsid w:val="002226B4"/>
    <w:rsid w:val="00225754"/>
    <w:rsid w:val="00225C01"/>
    <w:rsid w:val="00225F7D"/>
    <w:rsid w:val="00230AA2"/>
    <w:rsid w:val="00230D01"/>
    <w:rsid w:val="002337A5"/>
    <w:rsid w:val="00233BC7"/>
    <w:rsid w:val="00237300"/>
    <w:rsid w:val="002373A2"/>
    <w:rsid w:val="002434D2"/>
    <w:rsid w:val="00243772"/>
    <w:rsid w:val="0024445A"/>
    <w:rsid w:val="00244EA7"/>
    <w:rsid w:val="00245843"/>
    <w:rsid w:val="002461FD"/>
    <w:rsid w:val="00246B79"/>
    <w:rsid w:val="002470D3"/>
    <w:rsid w:val="00247C0B"/>
    <w:rsid w:val="00250C89"/>
    <w:rsid w:val="00251E19"/>
    <w:rsid w:val="00252F82"/>
    <w:rsid w:val="00254492"/>
    <w:rsid w:val="00254C1A"/>
    <w:rsid w:val="00256199"/>
    <w:rsid w:val="0025767C"/>
    <w:rsid w:val="002576E2"/>
    <w:rsid w:val="00260E3F"/>
    <w:rsid w:val="00261293"/>
    <w:rsid w:val="0026277D"/>
    <w:rsid w:val="00263394"/>
    <w:rsid w:val="002647A3"/>
    <w:rsid w:val="002664C8"/>
    <w:rsid w:val="002671F2"/>
    <w:rsid w:val="00270174"/>
    <w:rsid w:val="00270CEF"/>
    <w:rsid w:val="002729E4"/>
    <w:rsid w:val="00273F1B"/>
    <w:rsid w:val="002768FC"/>
    <w:rsid w:val="00276A82"/>
    <w:rsid w:val="0027710F"/>
    <w:rsid w:val="00282447"/>
    <w:rsid w:val="00283064"/>
    <w:rsid w:val="00283328"/>
    <w:rsid w:val="00283EC5"/>
    <w:rsid w:val="00285757"/>
    <w:rsid w:val="00286176"/>
    <w:rsid w:val="00291218"/>
    <w:rsid w:val="00291F08"/>
    <w:rsid w:val="0029243A"/>
    <w:rsid w:val="0029606C"/>
    <w:rsid w:val="00296CAB"/>
    <w:rsid w:val="002A04E1"/>
    <w:rsid w:val="002A08B9"/>
    <w:rsid w:val="002A0C73"/>
    <w:rsid w:val="002A1E63"/>
    <w:rsid w:val="002A2661"/>
    <w:rsid w:val="002A332F"/>
    <w:rsid w:val="002A46D8"/>
    <w:rsid w:val="002A51FD"/>
    <w:rsid w:val="002A5212"/>
    <w:rsid w:val="002A6B21"/>
    <w:rsid w:val="002A6BCE"/>
    <w:rsid w:val="002B0A57"/>
    <w:rsid w:val="002B29B3"/>
    <w:rsid w:val="002B4B29"/>
    <w:rsid w:val="002B59A0"/>
    <w:rsid w:val="002B60F7"/>
    <w:rsid w:val="002B6983"/>
    <w:rsid w:val="002C077C"/>
    <w:rsid w:val="002C1B57"/>
    <w:rsid w:val="002C2449"/>
    <w:rsid w:val="002C2CE7"/>
    <w:rsid w:val="002C36F9"/>
    <w:rsid w:val="002C3D96"/>
    <w:rsid w:val="002C5716"/>
    <w:rsid w:val="002C5C7C"/>
    <w:rsid w:val="002C6565"/>
    <w:rsid w:val="002C656F"/>
    <w:rsid w:val="002C7D90"/>
    <w:rsid w:val="002D0121"/>
    <w:rsid w:val="002D0FC4"/>
    <w:rsid w:val="002D1B04"/>
    <w:rsid w:val="002D40CC"/>
    <w:rsid w:val="002D4EFD"/>
    <w:rsid w:val="002D67BB"/>
    <w:rsid w:val="002D6995"/>
    <w:rsid w:val="002D6E98"/>
    <w:rsid w:val="002D7445"/>
    <w:rsid w:val="002D784A"/>
    <w:rsid w:val="002E0334"/>
    <w:rsid w:val="002E179B"/>
    <w:rsid w:val="002E28FB"/>
    <w:rsid w:val="002E2956"/>
    <w:rsid w:val="002E2C4D"/>
    <w:rsid w:val="002E4CD5"/>
    <w:rsid w:val="002E511F"/>
    <w:rsid w:val="002E5341"/>
    <w:rsid w:val="002E560E"/>
    <w:rsid w:val="002E57D3"/>
    <w:rsid w:val="002E6258"/>
    <w:rsid w:val="002E75BB"/>
    <w:rsid w:val="002F28CA"/>
    <w:rsid w:val="002F59E6"/>
    <w:rsid w:val="002F6304"/>
    <w:rsid w:val="003003B4"/>
    <w:rsid w:val="00302EAC"/>
    <w:rsid w:val="00305C97"/>
    <w:rsid w:val="00306897"/>
    <w:rsid w:val="00311300"/>
    <w:rsid w:val="00311F22"/>
    <w:rsid w:val="003134D5"/>
    <w:rsid w:val="003141EF"/>
    <w:rsid w:val="00314231"/>
    <w:rsid w:val="00314401"/>
    <w:rsid w:val="00321408"/>
    <w:rsid w:val="00321554"/>
    <w:rsid w:val="003226E9"/>
    <w:rsid w:val="00322F88"/>
    <w:rsid w:val="003232AA"/>
    <w:rsid w:val="003233A5"/>
    <w:rsid w:val="00323433"/>
    <w:rsid w:val="0032396B"/>
    <w:rsid w:val="003249A7"/>
    <w:rsid w:val="00325042"/>
    <w:rsid w:val="00325646"/>
    <w:rsid w:val="00327CA8"/>
    <w:rsid w:val="00330CD1"/>
    <w:rsid w:val="00331B2F"/>
    <w:rsid w:val="00331DC6"/>
    <w:rsid w:val="003328A2"/>
    <w:rsid w:val="003338FF"/>
    <w:rsid w:val="00335B67"/>
    <w:rsid w:val="0033656A"/>
    <w:rsid w:val="00336A73"/>
    <w:rsid w:val="00336B06"/>
    <w:rsid w:val="003374AA"/>
    <w:rsid w:val="003376CC"/>
    <w:rsid w:val="00337B44"/>
    <w:rsid w:val="00337F33"/>
    <w:rsid w:val="003411E3"/>
    <w:rsid w:val="003416C5"/>
    <w:rsid w:val="0034398C"/>
    <w:rsid w:val="00345CC8"/>
    <w:rsid w:val="00345F77"/>
    <w:rsid w:val="00346B4D"/>
    <w:rsid w:val="00353643"/>
    <w:rsid w:val="0035380C"/>
    <w:rsid w:val="00353E31"/>
    <w:rsid w:val="00354BB2"/>
    <w:rsid w:val="00354FDA"/>
    <w:rsid w:val="0035563B"/>
    <w:rsid w:val="00356653"/>
    <w:rsid w:val="00356B5F"/>
    <w:rsid w:val="00364DAA"/>
    <w:rsid w:val="00364F06"/>
    <w:rsid w:val="00367C68"/>
    <w:rsid w:val="00370AA8"/>
    <w:rsid w:val="0037151F"/>
    <w:rsid w:val="003726CF"/>
    <w:rsid w:val="003734AD"/>
    <w:rsid w:val="0037575E"/>
    <w:rsid w:val="0037606E"/>
    <w:rsid w:val="00376274"/>
    <w:rsid w:val="00376A4F"/>
    <w:rsid w:val="003800A5"/>
    <w:rsid w:val="003802CF"/>
    <w:rsid w:val="00384830"/>
    <w:rsid w:val="00384B9D"/>
    <w:rsid w:val="00384E86"/>
    <w:rsid w:val="00387A06"/>
    <w:rsid w:val="00387B19"/>
    <w:rsid w:val="003906E1"/>
    <w:rsid w:val="003912B8"/>
    <w:rsid w:val="00391D21"/>
    <w:rsid w:val="00393C7E"/>
    <w:rsid w:val="00395BC5"/>
    <w:rsid w:val="00396B1A"/>
    <w:rsid w:val="00397046"/>
    <w:rsid w:val="003974CA"/>
    <w:rsid w:val="00397B8B"/>
    <w:rsid w:val="003A07CC"/>
    <w:rsid w:val="003A14C8"/>
    <w:rsid w:val="003A29A9"/>
    <w:rsid w:val="003A2C36"/>
    <w:rsid w:val="003A3464"/>
    <w:rsid w:val="003A388A"/>
    <w:rsid w:val="003A6A1B"/>
    <w:rsid w:val="003A6F63"/>
    <w:rsid w:val="003A7BD8"/>
    <w:rsid w:val="003A7EE2"/>
    <w:rsid w:val="003B0879"/>
    <w:rsid w:val="003B19C5"/>
    <w:rsid w:val="003B1C17"/>
    <w:rsid w:val="003B2108"/>
    <w:rsid w:val="003B30E1"/>
    <w:rsid w:val="003B30F8"/>
    <w:rsid w:val="003B31CA"/>
    <w:rsid w:val="003B4828"/>
    <w:rsid w:val="003B50FC"/>
    <w:rsid w:val="003B62BD"/>
    <w:rsid w:val="003B63C5"/>
    <w:rsid w:val="003B64F6"/>
    <w:rsid w:val="003B6923"/>
    <w:rsid w:val="003B694F"/>
    <w:rsid w:val="003B7AF4"/>
    <w:rsid w:val="003C304D"/>
    <w:rsid w:val="003C36FC"/>
    <w:rsid w:val="003C3BFF"/>
    <w:rsid w:val="003C3F30"/>
    <w:rsid w:val="003C52D8"/>
    <w:rsid w:val="003C7B8C"/>
    <w:rsid w:val="003C7BDA"/>
    <w:rsid w:val="003D0259"/>
    <w:rsid w:val="003D270E"/>
    <w:rsid w:val="003D2E0C"/>
    <w:rsid w:val="003D4A68"/>
    <w:rsid w:val="003E0858"/>
    <w:rsid w:val="003E1317"/>
    <w:rsid w:val="003E2D44"/>
    <w:rsid w:val="003E38B7"/>
    <w:rsid w:val="003E4AC6"/>
    <w:rsid w:val="003E54A6"/>
    <w:rsid w:val="003E54B7"/>
    <w:rsid w:val="003E5A58"/>
    <w:rsid w:val="003E7719"/>
    <w:rsid w:val="003E7B81"/>
    <w:rsid w:val="003F3592"/>
    <w:rsid w:val="003F39CA"/>
    <w:rsid w:val="003F4BFC"/>
    <w:rsid w:val="003F694E"/>
    <w:rsid w:val="00400147"/>
    <w:rsid w:val="00400C85"/>
    <w:rsid w:val="00402E1D"/>
    <w:rsid w:val="00404086"/>
    <w:rsid w:val="004050FB"/>
    <w:rsid w:val="00405412"/>
    <w:rsid w:val="0041155B"/>
    <w:rsid w:val="00412BCC"/>
    <w:rsid w:val="00414283"/>
    <w:rsid w:val="004158E4"/>
    <w:rsid w:val="00416752"/>
    <w:rsid w:val="00422B7C"/>
    <w:rsid w:val="00424FDC"/>
    <w:rsid w:val="00425E9F"/>
    <w:rsid w:val="0042659A"/>
    <w:rsid w:val="00426E9B"/>
    <w:rsid w:val="00427450"/>
    <w:rsid w:val="00427611"/>
    <w:rsid w:val="00427940"/>
    <w:rsid w:val="004329B9"/>
    <w:rsid w:val="004371FA"/>
    <w:rsid w:val="004378AC"/>
    <w:rsid w:val="00437D5E"/>
    <w:rsid w:val="004403D9"/>
    <w:rsid w:val="00441046"/>
    <w:rsid w:val="00441D35"/>
    <w:rsid w:val="004457F8"/>
    <w:rsid w:val="0045092D"/>
    <w:rsid w:val="0045246B"/>
    <w:rsid w:val="00454E5A"/>
    <w:rsid w:val="00455A26"/>
    <w:rsid w:val="00455A49"/>
    <w:rsid w:val="00455CF3"/>
    <w:rsid w:val="00456E5B"/>
    <w:rsid w:val="00457A67"/>
    <w:rsid w:val="0046102D"/>
    <w:rsid w:val="00462BDE"/>
    <w:rsid w:val="00463A80"/>
    <w:rsid w:val="004643C5"/>
    <w:rsid w:val="0046442E"/>
    <w:rsid w:val="00464DBE"/>
    <w:rsid w:val="00465870"/>
    <w:rsid w:val="00467652"/>
    <w:rsid w:val="0047029C"/>
    <w:rsid w:val="00470BD0"/>
    <w:rsid w:val="0047347D"/>
    <w:rsid w:val="00474668"/>
    <w:rsid w:val="00475DB6"/>
    <w:rsid w:val="00475F7B"/>
    <w:rsid w:val="00476DE0"/>
    <w:rsid w:val="004805BE"/>
    <w:rsid w:val="0048085D"/>
    <w:rsid w:val="0048454F"/>
    <w:rsid w:val="00484732"/>
    <w:rsid w:val="004857BE"/>
    <w:rsid w:val="00485AB8"/>
    <w:rsid w:val="00485E91"/>
    <w:rsid w:val="00486D0A"/>
    <w:rsid w:val="00490D6E"/>
    <w:rsid w:val="00494D9C"/>
    <w:rsid w:val="00494FD5"/>
    <w:rsid w:val="0049527D"/>
    <w:rsid w:val="004978CE"/>
    <w:rsid w:val="00497A34"/>
    <w:rsid w:val="004A0051"/>
    <w:rsid w:val="004A0200"/>
    <w:rsid w:val="004A0245"/>
    <w:rsid w:val="004A0846"/>
    <w:rsid w:val="004A08DA"/>
    <w:rsid w:val="004A2B5A"/>
    <w:rsid w:val="004A5092"/>
    <w:rsid w:val="004A53FA"/>
    <w:rsid w:val="004A7E33"/>
    <w:rsid w:val="004B26B9"/>
    <w:rsid w:val="004B3566"/>
    <w:rsid w:val="004B6A23"/>
    <w:rsid w:val="004B6A33"/>
    <w:rsid w:val="004B6D02"/>
    <w:rsid w:val="004B7F9D"/>
    <w:rsid w:val="004C04F2"/>
    <w:rsid w:val="004C1C18"/>
    <w:rsid w:val="004C24E1"/>
    <w:rsid w:val="004C37C2"/>
    <w:rsid w:val="004C441F"/>
    <w:rsid w:val="004C48BA"/>
    <w:rsid w:val="004C4FC2"/>
    <w:rsid w:val="004C54D1"/>
    <w:rsid w:val="004C7919"/>
    <w:rsid w:val="004D05BB"/>
    <w:rsid w:val="004D0DF0"/>
    <w:rsid w:val="004D152F"/>
    <w:rsid w:val="004D38F7"/>
    <w:rsid w:val="004D3C9D"/>
    <w:rsid w:val="004D5857"/>
    <w:rsid w:val="004E26A9"/>
    <w:rsid w:val="004E3497"/>
    <w:rsid w:val="004E368A"/>
    <w:rsid w:val="004E503E"/>
    <w:rsid w:val="004E57B4"/>
    <w:rsid w:val="004E709E"/>
    <w:rsid w:val="004E7227"/>
    <w:rsid w:val="004F185C"/>
    <w:rsid w:val="004F1993"/>
    <w:rsid w:val="004F19E3"/>
    <w:rsid w:val="004F5716"/>
    <w:rsid w:val="00500FFE"/>
    <w:rsid w:val="00501FDC"/>
    <w:rsid w:val="005036B3"/>
    <w:rsid w:val="00503C78"/>
    <w:rsid w:val="005041AE"/>
    <w:rsid w:val="00504E36"/>
    <w:rsid w:val="005063A3"/>
    <w:rsid w:val="005063B2"/>
    <w:rsid w:val="00506570"/>
    <w:rsid w:val="005077DD"/>
    <w:rsid w:val="00511454"/>
    <w:rsid w:val="005134F1"/>
    <w:rsid w:val="005139A2"/>
    <w:rsid w:val="00520340"/>
    <w:rsid w:val="00521D79"/>
    <w:rsid w:val="0052309E"/>
    <w:rsid w:val="00524892"/>
    <w:rsid w:val="00524B1C"/>
    <w:rsid w:val="00525F89"/>
    <w:rsid w:val="005267B7"/>
    <w:rsid w:val="00527B45"/>
    <w:rsid w:val="00527DB2"/>
    <w:rsid w:val="00532832"/>
    <w:rsid w:val="00532F9F"/>
    <w:rsid w:val="00532FFB"/>
    <w:rsid w:val="005371C2"/>
    <w:rsid w:val="005418AB"/>
    <w:rsid w:val="005435C9"/>
    <w:rsid w:val="005436E6"/>
    <w:rsid w:val="00543ED1"/>
    <w:rsid w:val="00545CBD"/>
    <w:rsid w:val="0054600B"/>
    <w:rsid w:val="005469A6"/>
    <w:rsid w:val="005473A2"/>
    <w:rsid w:val="00547E8B"/>
    <w:rsid w:val="00552C98"/>
    <w:rsid w:val="00552F50"/>
    <w:rsid w:val="00553730"/>
    <w:rsid w:val="005575E5"/>
    <w:rsid w:val="00557C39"/>
    <w:rsid w:val="00562845"/>
    <w:rsid w:val="00562EB6"/>
    <w:rsid w:val="00564E60"/>
    <w:rsid w:val="00565C49"/>
    <w:rsid w:val="00566A85"/>
    <w:rsid w:val="0056714B"/>
    <w:rsid w:val="00571270"/>
    <w:rsid w:val="00572610"/>
    <w:rsid w:val="005727D3"/>
    <w:rsid w:val="005731DA"/>
    <w:rsid w:val="0057456D"/>
    <w:rsid w:val="00576341"/>
    <w:rsid w:val="00576CED"/>
    <w:rsid w:val="0057722A"/>
    <w:rsid w:val="00577329"/>
    <w:rsid w:val="00577BDF"/>
    <w:rsid w:val="005807D6"/>
    <w:rsid w:val="00583819"/>
    <w:rsid w:val="00585D9B"/>
    <w:rsid w:val="00585F8F"/>
    <w:rsid w:val="005861A9"/>
    <w:rsid w:val="005863A1"/>
    <w:rsid w:val="00587262"/>
    <w:rsid w:val="0058759F"/>
    <w:rsid w:val="00587B58"/>
    <w:rsid w:val="00590DA8"/>
    <w:rsid w:val="0059177D"/>
    <w:rsid w:val="00591C25"/>
    <w:rsid w:val="0059216B"/>
    <w:rsid w:val="00593417"/>
    <w:rsid w:val="00593B3E"/>
    <w:rsid w:val="005947CF"/>
    <w:rsid w:val="00595639"/>
    <w:rsid w:val="005A048D"/>
    <w:rsid w:val="005A1879"/>
    <w:rsid w:val="005A31BF"/>
    <w:rsid w:val="005A3222"/>
    <w:rsid w:val="005A433B"/>
    <w:rsid w:val="005A5B45"/>
    <w:rsid w:val="005A6240"/>
    <w:rsid w:val="005A6A0E"/>
    <w:rsid w:val="005A6A9D"/>
    <w:rsid w:val="005A7E41"/>
    <w:rsid w:val="005B02A2"/>
    <w:rsid w:val="005B2AC8"/>
    <w:rsid w:val="005B341C"/>
    <w:rsid w:val="005B39C9"/>
    <w:rsid w:val="005B46C9"/>
    <w:rsid w:val="005B4A7F"/>
    <w:rsid w:val="005B4E1A"/>
    <w:rsid w:val="005B78A1"/>
    <w:rsid w:val="005B7D07"/>
    <w:rsid w:val="005C13A1"/>
    <w:rsid w:val="005C20E5"/>
    <w:rsid w:val="005C2D42"/>
    <w:rsid w:val="005C3D84"/>
    <w:rsid w:val="005C42A3"/>
    <w:rsid w:val="005C4A9E"/>
    <w:rsid w:val="005C5283"/>
    <w:rsid w:val="005C5349"/>
    <w:rsid w:val="005C55AA"/>
    <w:rsid w:val="005C57AB"/>
    <w:rsid w:val="005C5BAC"/>
    <w:rsid w:val="005C67C6"/>
    <w:rsid w:val="005C7295"/>
    <w:rsid w:val="005D09A8"/>
    <w:rsid w:val="005D13A8"/>
    <w:rsid w:val="005D1CAC"/>
    <w:rsid w:val="005D1FC2"/>
    <w:rsid w:val="005D265C"/>
    <w:rsid w:val="005D27C4"/>
    <w:rsid w:val="005D4F9A"/>
    <w:rsid w:val="005D5F3B"/>
    <w:rsid w:val="005D6F71"/>
    <w:rsid w:val="005D7470"/>
    <w:rsid w:val="005E0787"/>
    <w:rsid w:val="005E16B2"/>
    <w:rsid w:val="005E1EB2"/>
    <w:rsid w:val="005E33C4"/>
    <w:rsid w:val="005E42B3"/>
    <w:rsid w:val="005E455F"/>
    <w:rsid w:val="005F0309"/>
    <w:rsid w:val="005F17E1"/>
    <w:rsid w:val="005F1EF7"/>
    <w:rsid w:val="005F2BBD"/>
    <w:rsid w:val="005F3DB4"/>
    <w:rsid w:val="005F4A5F"/>
    <w:rsid w:val="005F4A75"/>
    <w:rsid w:val="005F4AB1"/>
    <w:rsid w:val="005F4D11"/>
    <w:rsid w:val="005F4FE2"/>
    <w:rsid w:val="005F54C2"/>
    <w:rsid w:val="005F57BF"/>
    <w:rsid w:val="005F5C35"/>
    <w:rsid w:val="006018E9"/>
    <w:rsid w:val="0060195A"/>
    <w:rsid w:val="00601BB5"/>
    <w:rsid w:val="00602694"/>
    <w:rsid w:val="0060361D"/>
    <w:rsid w:val="00604940"/>
    <w:rsid w:val="00604BCB"/>
    <w:rsid w:val="00605118"/>
    <w:rsid w:val="00605788"/>
    <w:rsid w:val="006059D3"/>
    <w:rsid w:val="0060622E"/>
    <w:rsid w:val="00606548"/>
    <w:rsid w:val="00607FF6"/>
    <w:rsid w:val="00610CA5"/>
    <w:rsid w:val="00610E17"/>
    <w:rsid w:val="006110BC"/>
    <w:rsid w:val="00612998"/>
    <w:rsid w:val="00613AA6"/>
    <w:rsid w:val="006156A9"/>
    <w:rsid w:val="00617BCA"/>
    <w:rsid w:val="00617BD0"/>
    <w:rsid w:val="0062004D"/>
    <w:rsid w:val="00621232"/>
    <w:rsid w:val="006212D6"/>
    <w:rsid w:val="00622906"/>
    <w:rsid w:val="0062313C"/>
    <w:rsid w:val="00623695"/>
    <w:rsid w:val="00623880"/>
    <w:rsid w:val="00624237"/>
    <w:rsid w:val="00627884"/>
    <w:rsid w:val="00630230"/>
    <w:rsid w:val="00631E9D"/>
    <w:rsid w:val="00632445"/>
    <w:rsid w:val="00632AB7"/>
    <w:rsid w:val="006337D0"/>
    <w:rsid w:val="00633D6C"/>
    <w:rsid w:val="00633D9D"/>
    <w:rsid w:val="006402A8"/>
    <w:rsid w:val="0064107E"/>
    <w:rsid w:val="00643403"/>
    <w:rsid w:val="00643730"/>
    <w:rsid w:val="00643B86"/>
    <w:rsid w:val="00643D10"/>
    <w:rsid w:val="0064421B"/>
    <w:rsid w:val="00644D7B"/>
    <w:rsid w:val="00645309"/>
    <w:rsid w:val="0064670C"/>
    <w:rsid w:val="00647656"/>
    <w:rsid w:val="00650D3F"/>
    <w:rsid w:val="0065146D"/>
    <w:rsid w:val="006514F3"/>
    <w:rsid w:val="00654865"/>
    <w:rsid w:val="00654CEF"/>
    <w:rsid w:val="006550DA"/>
    <w:rsid w:val="00655B8D"/>
    <w:rsid w:val="00655CFD"/>
    <w:rsid w:val="006564C3"/>
    <w:rsid w:val="00657827"/>
    <w:rsid w:val="00660B39"/>
    <w:rsid w:val="00661B7F"/>
    <w:rsid w:val="00662748"/>
    <w:rsid w:val="006628DD"/>
    <w:rsid w:val="00664913"/>
    <w:rsid w:val="006659AD"/>
    <w:rsid w:val="006661FC"/>
    <w:rsid w:val="006663F8"/>
    <w:rsid w:val="0066672E"/>
    <w:rsid w:val="00666A59"/>
    <w:rsid w:val="00666C01"/>
    <w:rsid w:val="006673F5"/>
    <w:rsid w:val="0067003D"/>
    <w:rsid w:val="00670A90"/>
    <w:rsid w:val="00670BCF"/>
    <w:rsid w:val="00672BBB"/>
    <w:rsid w:val="00673426"/>
    <w:rsid w:val="00674868"/>
    <w:rsid w:val="00675269"/>
    <w:rsid w:val="006759BB"/>
    <w:rsid w:val="006761DC"/>
    <w:rsid w:val="00676F99"/>
    <w:rsid w:val="00680066"/>
    <w:rsid w:val="00680E3C"/>
    <w:rsid w:val="0068208D"/>
    <w:rsid w:val="00684032"/>
    <w:rsid w:val="00687469"/>
    <w:rsid w:val="00690AD6"/>
    <w:rsid w:val="0069114B"/>
    <w:rsid w:val="00691819"/>
    <w:rsid w:val="006922D1"/>
    <w:rsid w:val="00692E01"/>
    <w:rsid w:val="00692EA3"/>
    <w:rsid w:val="00695202"/>
    <w:rsid w:val="006957C4"/>
    <w:rsid w:val="00696270"/>
    <w:rsid w:val="00696457"/>
    <w:rsid w:val="00696CD0"/>
    <w:rsid w:val="00697E34"/>
    <w:rsid w:val="006A0269"/>
    <w:rsid w:val="006A0D06"/>
    <w:rsid w:val="006A1A06"/>
    <w:rsid w:val="006A1F8A"/>
    <w:rsid w:val="006A342A"/>
    <w:rsid w:val="006A36FE"/>
    <w:rsid w:val="006A411F"/>
    <w:rsid w:val="006A4213"/>
    <w:rsid w:val="006A59A0"/>
    <w:rsid w:val="006A60CC"/>
    <w:rsid w:val="006A619E"/>
    <w:rsid w:val="006A6554"/>
    <w:rsid w:val="006A6820"/>
    <w:rsid w:val="006A7534"/>
    <w:rsid w:val="006A78AC"/>
    <w:rsid w:val="006A7E04"/>
    <w:rsid w:val="006B12B1"/>
    <w:rsid w:val="006B45AF"/>
    <w:rsid w:val="006B568C"/>
    <w:rsid w:val="006B57EF"/>
    <w:rsid w:val="006B7874"/>
    <w:rsid w:val="006C0433"/>
    <w:rsid w:val="006C1426"/>
    <w:rsid w:val="006C2342"/>
    <w:rsid w:val="006C378F"/>
    <w:rsid w:val="006C4697"/>
    <w:rsid w:val="006C6356"/>
    <w:rsid w:val="006C6CDE"/>
    <w:rsid w:val="006C6D16"/>
    <w:rsid w:val="006C75AE"/>
    <w:rsid w:val="006D0F22"/>
    <w:rsid w:val="006D7C85"/>
    <w:rsid w:val="006D7D8B"/>
    <w:rsid w:val="006E0754"/>
    <w:rsid w:val="006E0791"/>
    <w:rsid w:val="006E08A6"/>
    <w:rsid w:val="006E0A23"/>
    <w:rsid w:val="006E14C1"/>
    <w:rsid w:val="006E189E"/>
    <w:rsid w:val="006E27AD"/>
    <w:rsid w:val="006E6191"/>
    <w:rsid w:val="006E6BF7"/>
    <w:rsid w:val="006F0A77"/>
    <w:rsid w:val="006F0EE6"/>
    <w:rsid w:val="006F10F9"/>
    <w:rsid w:val="006F24BC"/>
    <w:rsid w:val="006F4E76"/>
    <w:rsid w:val="006F4F8C"/>
    <w:rsid w:val="006F5D8D"/>
    <w:rsid w:val="006F66BE"/>
    <w:rsid w:val="007014F1"/>
    <w:rsid w:val="0070235E"/>
    <w:rsid w:val="0070413A"/>
    <w:rsid w:val="00704A3A"/>
    <w:rsid w:val="00706325"/>
    <w:rsid w:val="007066DC"/>
    <w:rsid w:val="007068EB"/>
    <w:rsid w:val="0070760B"/>
    <w:rsid w:val="007120AE"/>
    <w:rsid w:val="007134A0"/>
    <w:rsid w:val="00713CD6"/>
    <w:rsid w:val="00714C46"/>
    <w:rsid w:val="00716323"/>
    <w:rsid w:val="0071659E"/>
    <w:rsid w:val="00716D83"/>
    <w:rsid w:val="007171FF"/>
    <w:rsid w:val="00717507"/>
    <w:rsid w:val="00717BBA"/>
    <w:rsid w:val="007201A9"/>
    <w:rsid w:val="00721EC9"/>
    <w:rsid w:val="00723F2C"/>
    <w:rsid w:val="007256F8"/>
    <w:rsid w:val="00726395"/>
    <w:rsid w:val="0072695E"/>
    <w:rsid w:val="0073019C"/>
    <w:rsid w:val="007306C7"/>
    <w:rsid w:val="00730707"/>
    <w:rsid w:val="00732A56"/>
    <w:rsid w:val="0073461E"/>
    <w:rsid w:val="0073528F"/>
    <w:rsid w:val="0073653D"/>
    <w:rsid w:val="007369DB"/>
    <w:rsid w:val="00736BD6"/>
    <w:rsid w:val="00736EED"/>
    <w:rsid w:val="00737079"/>
    <w:rsid w:val="007375EA"/>
    <w:rsid w:val="00737E89"/>
    <w:rsid w:val="00740B30"/>
    <w:rsid w:val="00741158"/>
    <w:rsid w:val="00741CAB"/>
    <w:rsid w:val="0074640B"/>
    <w:rsid w:val="007467E3"/>
    <w:rsid w:val="00751159"/>
    <w:rsid w:val="007521E0"/>
    <w:rsid w:val="00752646"/>
    <w:rsid w:val="00753242"/>
    <w:rsid w:val="00753322"/>
    <w:rsid w:val="00755A74"/>
    <w:rsid w:val="00757302"/>
    <w:rsid w:val="00760ADD"/>
    <w:rsid w:val="00762A59"/>
    <w:rsid w:val="0076305B"/>
    <w:rsid w:val="00763DB0"/>
    <w:rsid w:val="00765A3F"/>
    <w:rsid w:val="00766674"/>
    <w:rsid w:val="007678C3"/>
    <w:rsid w:val="00771EF9"/>
    <w:rsid w:val="007722C9"/>
    <w:rsid w:val="00772FA9"/>
    <w:rsid w:val="0077344C"/>
    <w:rsid w:val="00775D61"/>
    <w:rsid w:val="0077663D"/>
    <w:rsid w:val="007766AB"/>
    <w:rsid w:val="007767BF"/>
    <w:rsid w:val="007771F9"/>
    <w:rsid w:val="007778DA"/>
    <w:rsid w:val="00777F9E"/>
    <w:rsid w:val="0078032F"/>
    <w:rsid w:val="00780C9D"/>
    <w:rsid w:val="00782D72"/>
    <w:rsid w:val="007838CE"/>
    <w:rsid w:val="007840A9"/>
    <w:rsid w:val="00784C17"/>
    <w:rsid w:val="0078591A"/>
    <w:rsid w:val="00785988"/>
    <w:rsid w:val="00786D78"/>
    <w:rsid w:val="00786F16"/>
    <w:rsid w:val="00792563"/>
    <w:rsid w:val="0079377E"/>
    <w:rsid w:val="00794BF2"/>
    <w:rsid w:val="007950A2"/>
    <w:rsid w:val="0079567B"/>
    <w:rsid w:val="00795D7D"/>
    <w:rsid w:val="0079766D"/>
    <w:rsid w:val="007A00CC"/>
    <w:rsid w:val="007A0620"/>
    <w:rsid w:val="007A140D"/>
    <w:rsid w:val="007A16FB"/>
    <w:rsid w:val="007A2C36"/>
    <w:rsid w:val="007A56CF"/>
    <w:rsid w:val="007A5EA2"/>
    <w:rsid w:val="007A5FFB"/>
    <w:rsid w:val="007A6D9F"/>
    <w:rsid w:val="007A7042"/>
    <w:rsid w:val="007A7321"/>
    <w:rsid w:val="007B0766"/>
    <w:rsid w:val="007B291F"/>
    <w:rsid w:val="007B34F5"/>
    <w:rsid w:val="007B3DE9"/>
    <w:rsid w:val="007B4334"/>
    <w:rsid w:val="007B49C8"/>
    <w:rsid w:val="007B4EA1"/>
    <w:rsid w:val="007B597F"/>
    <w:rsid w:val="007B6362"/>
    <w:rsid w:val="007B6511"/>
    <w:rsid w:val="007B664E"/>
    <w:rsid w:val="007B6D9D"/>
    <w:rsid w:val="007C03F7"/>
    <w:rsid w:val="007C0408"/>
    <w:rsid w:val="007C15D7"/>
    <w:rsid w:val="007C19A8"/>
    <w:rsid w:val="007C282C"/>
    <w:rsid w:val="007C3DEE"/>
    <w:rsid w:val="007C4345"/>
    <w:rsid w:val="007C5602"/>
    <w:rsid w:val="007C6D95"/>
    <w:rsid w:val="007D22E1"/>
    <w:rsid w:val="007D36F4"/>
    <w:rsid w:val="007D3D53"/>
    <w:rsid w:val="007D486F"/>
    <w:rsid w:val="007D52D1"/>
    <w:rsid w:val="007D59D0"/>
    <w:rsid w:val="007D693C"/>
    <w:rsid w:val="007D70FE"/>
    <w:rsid w:val="007E06AA"/>
    <w:rsid w:val="007E0826"/>
    <w:rsid w:val="007E0C51"/>
    <w:rsid w:val="007E1670"/>
    <w:rsid w:val="007E195E"/>
    <w:rsid w:val="007E2E63"/>
    <w:rsid w:val="007E3499"/>
    <w:rsid w:val="007E43DB"/>
    <w:rsid w:val="007E4926"/>
    <w:rsid w:val="007E5DC8"/>
    <w:rsid w:val="007F089D"/>
    <w:rsid w:val="007F1CC6"/>
    <w:rsid w:val="007F2E31"/>
    <w:rsid w:val="007F3E60"/>
    <w:rsid w:val="007F4A86"/>
    <w:rsid w:val="007F68DC"/>
    <w:rsid w:val="007F7C6E"/>
    <w:rsid w:val="00801862"/>
    <w:rsid w:val="008044D8"/>
    <w:rsid w:val="008069B7"/>
    <w:rsid w:val="008079E7"/>
    <w:rsid w:val="00807B8E"/>
    <w:rsid w:val="00810C69"/>
    <w:rsid w:val="00812541"/>
    <w:rsid w:val="00813A15"/>
    <w:rsid w:val="0081525E"/>
    <w:rsid w:val="008156BC"/>
    <w:rsid w:val="00817CE6"/>
    <w:rsid w:val="0082293A"/>
    <w:rsid w:val="00823A3C"/>
    <w:rsid w:val="008255FD"/>
    <w:rsid w:val="00825E9D"/>
    <w:rsid w:val="008321F1"/>
    <w:rsid w:val="008331C3"/>
    <w:rsid w:val="0083382D"/>
    <w:rsid w:val="00834556"/>
    <w:rsid w:val="00835D79"/>
    <w:rsid w:val="0083751E"/>
    <w:rsid w:val="00837BD2"/>
    <w:rsid w:val="00837E10"/>
    <w:rsid w:val="00837F48"/>
    <w:rsid w:val="00840235"/>
    <w:rsid w:val="008406FE"/>
    <w:rsid w:val="0084080E"/>
    <w:rsid w:val="008409F9"/>
    <w:rsid w:val="00841639"/>
    <w:rsid w:val="0084207D"/>
    <w:rsid w:val="00842EC3"/>
    <w:rsid w:val="00845EAB"/>
    <w:rsid w:val="00847232"/>
    <w:rsid w:val="00847412"/>
    <w:rsid w:val="008521B4"/>
    <w:rsid w:val="00852443"/>
    <w:rsid w:val="00855331"/>
    <w:rsid w:val="00855939"/>
    <w:rsid w:val="00856EC8"/>
    <w:rsid w:val="008577BD"/>
    <w:rsid w:val="00863900"/>
    <w:rsid w:val="00863946"/>
    <w:rsid w:val="00863D14"/>
    <w:rsid w:val="0086415C"/>
    <w:rsid w:val="008643FB"/>
    <w:rsid w:val="008644FE"/>
    <w:rsid w:val="00866D56"/>
    <w:rsid w:val="00866E44"/>
    <w:rsid w:val="0087064B"/>
    <w:rsid w:val="00870E55"/>
    <w:rsid w:val="008722B3"/>
    <w:rsid w:val="00873220"/>
    <w:rsid w:val="00873917"/>
    <w:rsid w:val="008740B3"/>
    <w:rsid w:val="008758CE"/>
    <w:rsid w:val="008766AA"/>
    <w:rsid w:val="0087686A"/>
    <w:rsid w:val="00877767"/>
    <w:rsid w:val="00877826"/>
    <w:rsid w:val="00880236"/>
    <w:rsid w:val="00880347"/>
    <w:rsid w:val="00881666"/>
    <w:rsid w:val="008818C6"/>
    <w:rsid w:val="00881C40"/>
    <w:rsid w:val="00882BF3"/>
    <w:rsid w:val="008835C1"/>
    <w:rsid w:val="00884439"/>
    <w:rsid w:val="00884F03"/>
    <w:rsid w:val="00884FD5"/>
    <w:rsid w:val="008854F4"/>
    <w:rsid w:val="0088661E"/>
    <w:rsid w:val="008879CA"/>
    <w:rsid w:val="00887B73"/>
    <w:rsid w:val="00887D3B"/>
    <w:rsid w:val="00887DA3"/>
    <w:rsid w:val="00891A04"/>
    <w:rsid w:val="00894100"/>
    <w:rsid w:val="00894203"/>
    <w:rsid w:val="00894F49"/>
    <w:rsid w:val="00896247"/>
    <w:rsid w:val="008964B8"/>
    <w:rsid w:val="008978CD"/>
    <w:rsid w:val="008A0591"/>
    <w:rsid w:val="008A1A60"/>
    <w:rsid w:val="008A1F8E"/>
    <w:rsid w:val="008A33D7"/>
    <w:rsid w:val="008A4861"/>
    <w:rsid w:val="008A5F2C"/>
    <w:rsid w:val="008A66DB"/>
    <w:rsid w:val="008A75A8"/>
    <w:rsid w:val="008B01F8"/>
    <w:rsid w:val="008B27C6"/>
    <w:rsid w:val="008B3534"/>
    <w:rsid w:val="008B38D7"/>
    <w:rsid w:val="008B57E9"/>
    <w:rsid w:val="008B5ADF"/>
    <w:rsid w:val="008C0F38"/>
    <w:rsid w:val="008C46B1"/>
    <w:rsid w:val="008C482F"/>
    <w:rsid w:val="008C4E7E"/>
    <w:rsid w:val="008C6C51"/>
    <w:rsid w:val="008D04E9"/>
    <w:rsid w:val="008D1400"/>
    <w:rsid w:val="008D3806"/>
    <w:rsid w:val="008D63D1"/>
    <w:rsid w:val="008D676E"/>
    <w:rsid w:val="008D7457"/>
    <w:rsid w:val="008E1FF8"/>
    <w:rsid w:val="008E44A2"/>
    <w:rsid w:val="008E5096"/>
    <w:rsid w:val="008E5470"/>
    <w:rsid w:val="008E5C55"/>
    <w:rsid w:val="008E65E6"/>
    <w:rsid w:val="008F03C9"/>
    <w:rsid w:val="008F19A3"/>
    <w:rsid w:val="008F4E12"/>
    <w:rsid w:val="008F733F"/>
    <w:rsid w:val="00904CB9"/>
    <w:rsid w:val="00905EAC"/>
    <w:rsid w:val="00907020"/>
    <w:rsid w:val="00910679"/>
    <w:rsid w:val="009112D5"/>
    <w:rsid w:val="00911F1F"/>
    <w:rsid w:val="0091355E"/>
    <w:rsid w:val="00913E8C"/>
    <w:rsid w:val="00914F45"/>
    <w:rsid w:val="00916740"/>
    <w:rsid w:val="009168CD"/>
    <w:rsid w:val="00916995"/>
    <w:rsid w:val="00917F17"/>
    <w:rsid w:val="0092384F"/>
    <w:rsid w:val="009239B5"/>
    <w:rsid w:val="00923AC0"/>
    <w:rsid w:val="00924B71"/>
    <w:rsid w:val="00926868"/>
    <w:rsid w:val="00927233"/>
    <w:rsid w:val="009305EF"/>
    <w:rsid w:val="00930983"/>
    <w:rsid w:val="00930B6F"/>
    <w:rsid w:val="00932601"/>
    <w:rsid w:val="00932CEF"/>
    <w:rsid w:val="00933DC4"/>
    <w:rsid w:val="009349B8"/>
    <w:rsid w:val="009353B4"/>
    <w:rsid w:val="009356B1"/>
    <w:rsid w:val="00936AEF"/>
    <w:rsid w:val="009377F3"/>
    <w:rsid w:val="0093798B"/>
    <w:rsid w:val="00940212"/>
    <w:rsid w:val="009406B2"/>
    <w:rsid w:val="00940907"/>
    <w:rsid w:val="00940941"/>
    <w:rsid w:val="0094120F"/>
    <w:rsid w:val="00943343"/>
    <w:rsid w:val="0094594B"/>
    <w:rsid w:val="00945CB2"/>
    <w:rsid w:val="00947AE1"/>
    <w:rsid w:val="00950610"/>
    <w:rsid w:val="00951C24"/>
    <w:rsid w:val="00951F89"/>
    <w:rsid w:val="009522A0"/>
    <w:rsid w:val="00952E1A"/>
    <w:rsid w:val="009536F0"/>
    <w:rsid w:val="00956261"/>
    <w:rsid w:val="0095650E"/>
    <w:rsid w:val="00957AD7"/>
    <w:rsid w:val="00961395"/>
    <w:rsid w:val="00962487"/>
    <w:rsid w:val="00962575"/>
    <w:rsid w:val="009629CE"/>
    <w:rsid w:val="00962C7A"/>
    <w:rsid w:val="009641C6"/>
    <w:rsid w:val="00964C55"/>
    <w:rsid w:val="00965CEC"/>
    <w:rsid w:val="00971394"/>
    <w:rsid w:val="00972B2F"/>
    <w:rsid w:val="00973685"/>
    <w:rsid w:val="00974D53"/>
    <w:rsid w:val="009751D9"/>
    <w:rsid w:val="00975F84"/>
    <w:rsid w:val="00976228"/>
    <w:rsid w:val="009762B8"/>
    <w:rsid w:val="0098030A"/>
    <w:rsid w:val="009805BC"/>
    <w:rsid w:val="00980C01"/>
    <w:rsid w:val="00980FD3"/>
    <w:rsid w:val="00981D3A"/>
    <w:rsid w:val="0098204F"/>
    <w:rsid w:val="00982ABD"/>
    <w:rsid w:val="0098551B"/>
    <w:rsid w:val="009877A7"/>
    <w:rsid w:val="00987837"/>
    <w:rsid w:val="00990A72"/>
    <w:rsid w:val="0099126D"/>
    <w:rsid w:val="00991A64"/>
    <w:rsid w:val="00991D97"/>
    <w:rsid w:val="009923E0"/>
    <w:rsid w:val="009926F9"/>
    <w:rsid w:val="00992A78"/>
    <w:rsid w:val="009949BC"/>
    <w:rsid w:val="00994F45"/>
    <w:rsid w:val="00995A87"/>
    <w:rsid w:val="00996BD3"/>
    <w:rsid w:val="00997558"/>
    <w:rsid w:val="00997BB0"/>
    <w:rsid w:val="00997EF3"/>
    <w:rsid w:val="009A2A0D"/>
    <w:rsid w:val="009A2EA7"/>
    <w:rsid w:val="009A4813"/>
    <w:rsid w:val="009A5B79"/>
    <w:rsid w:val="009B10B2"/>
    <w:rsid w:val="009B1616"/>
    <w:rsid w:val="009B3306"/>
    <w:rsid w:val="009B38C7"/>
    <w:rsid w:val="009B398D"/>
    <w:rsid w:val="009B4364"/>
    <w:rsid w:val="009B55C5"/>
    <w:rsid w:val="009B5928"/>
    <w:rsid w:val="009B6E04"/>
    <w:rsid w:val="009B7708"/>
    <w:rsid w:val="009C0902"/>
    <w:rsid w:val="009C12E1"/>
    <w:rsid w:val="009C1755"/>
    <w:rsid w:val="009C288B"/>
    <w:rsid w:val="009C2E87"/>
    <w:rsid w:val="009C40FD"/>
    <w:rsid w:val="009C41BE"/>
    <w:rsid w:val="009C69A7"/>
    <w:rsid w:val="009C7210"/>
    <w:rsid w:val="009C73AF"/>
    <w:rsid w:val="009C744C"/>
    <w:rsid w:val="009D0DC9"/>
    <w:rsid w:val="009D0DD9"/>
    <w:rsid w:val="009D2E5F"/>
    <w:rsid w:val="009D4A51"/>
    <w:rsid w:val="009D5C81"/>
    <w:rsid w:val="009D66C5"/>
    <w:rsid w:val="009D7819"/>
    <w:rsid w:val="009D7838"/>
    <w:rsid w:val="009E1C13"/>
    <w:rsid w:val="009E2EBE"/>
    <w:rsid w:val="009E4A0D"/>
    <w:rsid w:val="009E7010"/>
    <w:rsid w:val="009F15F8"/>
    <w:rsid w:val="009F1E39"/>
    <w:rsid w:val="009F2148"/>
    <w:rsid w:val="009F21EB"/>
    <w:rsid w:val="009F271E"/>
    <w:rsid w:val="009F3B48"/>
    <w:rsid w:val="009F4233"/>
    <w:rsid w:val="009F4592"/>
    <w:rsid w:val="009F571B"/>
    <w:rsid w:val="009F6216"/>
    <w:rsid w:val="009F628C"/>
    <w:rsid w:val="009F6494"/>
    <w:rsid w:val="009F7042"/>
    <w:rsid w:val="009F7C70"/>
    <w:rsid w:val="00A0068E"/>
    <w:rsid w:val="00A039A5"/>
    <w:rsid w:val="00A06831"/>
    <w:rsid w:val="00A06EB5"/>
    <w:rsid w:val="00A071B4"/>
    <w:rsid w:val="00A07EE1"/>
    <w:rsid w:val="00A10B0F"/>
    <w:rsid w:val="00A10B9A"/>
    <w:rsid w:val="00A1129B"/>
    <w:rsid w:val="00A1133C"/>
    <w:rsid w:val="00A11838"/>
    <w:rsid w:val="00A154B7"/>
    <w:rsid w:val="00A15F55"/>
    <w:rsid w:val="00A16F2F"/>
    <w:rsid w:val="00A17D37"/>
    <w:rsid w:val="00A215CB"/>
    <w:rsid w:val="00A22DA8"/>
    <w:rsid w:val="00A25921"/>
    <w:rsid w:val="00A264E3"/>
    <w:rsid w:val="00A27253"/>
    <w:rsid w:val="00A275BA"/>
    <w:rsid w:val="00A3040D"/>
    <w:rsid w:val="00A30526"/>
    <w:rsid w:val="00A3186B"/>
    <w:rsid w:val="00A32482"/>
    <w:rsid w:val="00A32DFD"/>
    <w:rsid w:val="00A33848"/>
    <w:rsid w:val="00A350D1"/>
    <w:rsid w:val="00A36221"/>
    <w:rsid w:val="00A36ABE"/>
    <w:rsid w:val="00A36C89"/>
    <w:rsid w:val="00A4019A"/>
    <w:rsid w:val="00A40E28"/>
    <w:rsid w:val="00A418C0"/>
    <w:rsid w:val="00A423EE"/>
    <w:rsid w:val="00A42B91"/>
    <w:rsid w:val="00A474E6"/>
    <w:rsid w:val="00A5087E"/>
    <w:rsid w:val="00A52C04"/>
    <w:rsid w:val="00A54753"/>
    <w:rsid w:val="00A55DBE"/>
    <w:rsid w:val="00A55F24"/>
    <w:rsid w:val="00A57774"/>
    <w:rsid w:val="00A5782F"/>
    <w:rsid w:val="00A578E9"/>
    <w:rsid w:val="00A57CD2"/>
    <w:rsid w:val="00A6299B"/>
    <w:rsid w:val="00A64787"/>
    <w:rsid w:val="00A65572"/>
    <w:rsid w:val="00A6642C"/>
    <w:rsid w:val="00A66E53"/>
    <w:rsid w:val="00A67E70"/>
    <w:rsid w:val="00A70AB3"/>
    <w:rsid w:val="00A714DB"/>
    <w:rsid w:val="00A71DB2"/>
    <w:rsid w:val="00A7220C"/>
    <w:rsid w:val="00A72886"/>
    <w:rsid w:val="00A736F4"/>
    <w:rsid w:val="00A749D9"/>
    <w:rsid w:val="00A74F72"/>
    <w:rsid w:val="00A75CCA"/>
    <w:rsid w:val="00A768D6"/>
    <w:rsid w:val="00A77149"/>
    <w:rsid w:val="00A81149"/>
    <w:rsid w:val="00A8158C"/>
    <w:rsid w:val="00A81CEC"/>
    <w:rsid w:val="00A82875"/>
    <w:rsid w:val="00A8414D"/>
    <w:rsid w:val="00A841DE"/>
    <w:rsid w:val="00A84BC1"/>
    <w:rsid w:val="00A85131"/>
    <w:rsid w:val="00A862F9"/>
    <w:rsid w:val="00A86541"/>
    <w:rsid w:val="00A86BA4"/>
    <w:rsid w:val="00A86F02"/>
    <w:rsid w:val="00A87FDF"/>
    <w:rsid w:val="00A9056B"/>
    <w:rsid w:val="00A91051"/>
    <w:rsid w:val="00A93454"/>
    <w:rsid w:val="00A93615"/>
    <w:rsid w:val="00A96DCD"/>
    <w:rsid w:val="00A96F72"/>
    <w:rsid w:val="00A9744F"/>
    <w:rsid w:val="00A97D85"/>
    <w:rsid w:val="00AA1931"/>
    <w:rsid w:val="00AA4CC9"/>
    <w:rsid w:val="00AA5073"/>
    <w:rsid w:val="00AA527A"/>
    <w:rsid w:val="00AA5F9A"/>
    <w:rsid w:val="00AA6E74"/>
    <w:rsid w:val="00AB1137"/>
    <w:rsid w:val="00AB2CF5"/>
    <w:rsid w:val="00AB38FB"/>
    <w:rsid w:val="00AB3975"/>
    <w:rsid w:val="00AB5CE4"/>
    <w:rsid w:val="00AC0284"/>
    <w:rsid w:val="00AC04CE"/>
    <w:rsid w:val="00AC083D"/>
    <w:rsid w:val="00AC12FE"/>
    <w:rsid w:val="00AC1F27"/>
    <w:rsid w:val="00AC3062"/>
    <w:rsid w:val="00AC3E17"/>
    <w:rsid w:val="00AC49C3"/>
    <w:rsid w:val="00AC4E9E"/>
    <w:rsid w:val="00AC5AB3"/>
    <w:rsid w:val="00AC6779"/>
    <w:rsid w:val="00AD1638"/>
    <w:rsid w:val="00AD2670"/>
    <w:rsid w:val="00AD2BF8"/>
    <w:rsid w:val="00AD39F3"/>
    <w:rsid w:val="00AD7D0F"/>
    <w:rsid w:val="00AE08A4"/>
    <w:rsid w:val="00AE1E93"/>
    <w:rsid w:val="00AE2DCF"/>
    <w:rsid w:val="00AE3D3D"/>
    <w:rsid w:val="00AE432E"/>
    <w:rsid w:val="00AE4354"/>
    <w:rsid w:val="00AE4901"/>
    <w:rsid w:val="00AE541E"/>
    <w:rsid w:val="00AE55B0"/>
    <w:rsid w:val="00AE64D2"/>
    <w:rsid w:val="00AE6CB0"/>
    <w:rsid w:val="00AE77BA"/>
    <w:rsid w:val="00AF03E2"/>
    <w:rsid w:val="00AF17D4"/>
    <w:rsid w:val="00AF1927"/>
    <w:rsid w:val="00AF2038"/>
    <w:rsid w:val="00AF2E3B"/>
    <w:rsid w:val="00AF3E75"/>
    <w:rsid w:val="00AF45A1"/>
    <w:rsid w:val="00AF7132"/>
    <w:rsid w:val="00B00A07"/>
    <w:rsid w:val="00B00ACD"/>
    <w:rsid w:val="00B02A8C"/>
    <w:rsid w:val="00B02CAA"/>
    <w:rsid w:val="00B030C3"/>
    <w:rsid w:val="00B035B5"/>
    <w:rsid w:val="00B040F6"/>
    <w:rsid w:val="00B04306"/>
    <w:rsid w:val="00B049D2"/>
    <w:rsid w:val="00B04AC2"/>
    <w:rsid w:val="00B06090"/>
    <w:rsid w:val="00B06A02"/>
    <w:rsid w:val="00B07103"/>
    <w:rsid w:val="00B07EF8"/>
    <w:rsid w:val="00B1039C"/>
    <w:rsid w:val="00B1159D"/>
    <w:rsid w:val="00B13F3C"/>
    <w:rsid w:val="00B1458D"/>
    <w:rsid w:val="00B147A6"/>
    <w:rsid w:val="00B14DB5"/>
    <w:rsid w:val="00B152D4"/>
    <w:rsid w:val="00B16C2D"/>
    <w:rsid w:val="00B17338"/>
    <w:rsid w:val="00B17A79"/>
    <w:rsid w:val="00B17BA9"/>
    <w:rsid w:val="00B20098"/>
    <w:rsid w:val="00B20B19"/>
    <w:rsid w:val="00B21944"/>
    <w:rsid w:val="00B21ECA"/>
    <w:rsid w:val="00B23B23"/>
    <w:rsid w:val="00B25F56"/>
    <w:rsid w:val="00B3129B"/>
    <w:rsid w:val="00B317AB"/>
    <w:rsid w:val="00B322E8"/>
    <w:rsid w:val="00B325A7"/>
    <w:rsid w:val="00B33A5B"/>
    <w:rsid w:val="00B34412"/>
    <w:rsid w:val="00B3703A"/>
    <w:rsid w:val="00B40A23"/>
    <w:rsid w:val="00B40CA4"/>
    <w:rsid w:val="00B411BB"/>
    <w:rsid w:val="00B413CF"/>
    <w:rsid w:val="00B4221C"/>
    <w:rsid w:val="00B42254"/>
    <w:rsid w:val="00B424C9"/>
    <w:rsid w:val="00B42994"/>
    <w:rsid w:val="00B444DA"/>
    <w:rsid w:val="00B456AA"/>
    <w:rsid w:val="00B45F8A"/>
    <w:rsid w:val="00B46109"/>
    <w:rsid w:val="00B46666"/>
    <w:rsid w:val="00B47A2D"/>
    <w:rsid w:val="00B51AB1"/>
    <w:rsid w:val="00B51AC2"/>
    <w:rsid w:val="00B52710"/>
    <w:rsid w:val="00B52B9E"/>
    <w:rsid w:val="00B53694"/>
    <w:rsid w:val="00B537A1"/>
    <w:rsid w:val="00B57540"/>
    <w:rsid w:val="00B60612"/>
    <w:rsid w:val="00B6086E"/>
    <w:rsid w:val="00B62911"/>
    <w:rsid w:val="00B62B90"/>
    <w:rsid w:val="00B62D36"/>
    <w:rsid w:val="00B639FC"/>
    <w:rsid w:val="00B64B56"/>
    <w:rsid w:val="00B65A4B"/>
    <w:rsid w:val="00B661DE"/>
    <w:rsid w:val="00B710D6"/>
    <w:rsid w:val="00B73296"/>
    <w:rsid w:val="00B7456F"/>
    <w:rsid w:val="00B74B0B"/>
    <w:rsid w:val="00B80679"/>
    <w:rsid w:val="00B80E4F"/>
    <w:rsid w:val="00B80EF1"/>
    <w:rsid w:val="00B8378E"/>
    <w:rsid w:val="00B83D8C"/>
    <w:rsid w:val="00B84E9D"/>
    <w:rsid w:val="00B86543"/>
    <w:rsid w:val="00B8724F"/>
    <w:rsid w:val="00B879FD"/>
    <w:rsid w:val="00B9017E"/>
    <w:rsid w:val="00B90773"/>
    <w:rsid w:val="00B912D1"/>
    <w:rsid w:val="00B9153C"/>
    <w:rsid w:val="00B9299D"/>
    <w:rsid w:val="00B92B17"/>
    <w:rsid w:val="00B92F46"/>
    <w:rsid w:val="00B9335F"/>
    <w:rsid w:val="00B93E75"/>
    <w:rsid w:val="00B953B8"/>
    <w:rsid w:val="00B95BB5"/>
    <w:rsid w:val="00B96269"/>
    <w:rsid w:val="00B96DC4"/>
    <w:rsid w:val="00B97C92"/>
    <w:rsid w:val="00BA0A7A"/>
    <w:rsid w:val="00BA2369"/>
    <w:rsid w:val="00BA5279"/>
    <w:rsid w:val="00BA53B8"/>
    <w:rsid w:val="00BA7E95"/>
    <w:rsid w:val="00BB1901"/>
    <w:rsid w:val="00BB2764"/>
    <w:rsid w:val="00BB283E"/>
    <w:rsid w:val="00BB31D8"/>
    <w:rsid w:val="00BB31E8"/>
    <w:rsid w:val="00BB3630"/>
    <w:rsid w:val="00BB4AE1"/>
    <w:rsid w:val="00BB4B6F"/>
    <w:rsid w:val="00BB4C42"/>
    <w:rsid w:val="00BB6888"/>
    <w:rsid w:val="00BB7F8E"/>
    <w:rsid w:val="00BC0FF8"/>
    <w:rsid w:val="00BC19ED"/>
    <w:rsid w:val="00BC1AED"/>
    <w:rsid w:val="00BC1C50"/>
    <w:rsid w:val="00BC1E32"/>
    <w:rsid w:val="00BC22B8"/>
    <w:rsid w:val="00BC32D0"/>
    <w:rsid w:val="00BC4E1A"/>
    <w:rsid w:val="00BC51C3"/>
    <w:rsid w:val="00BC6B15"/>
    <w:rsid w:val="00BC6E13"/>
    <w:rsid w:val="00BD0292"/>
    <w:rsid w:val="00BD205B"/>
    <w:rsid w:val="00BD33D3"/>
    <w:rsid w:val="00BD42BF"/>
    <w:rsid w:val="00BD487C"/>
    <w:rsid w:val="00BD6D51"/>
    <w:rsid w:val="00BD7446"/>
    <w:rsid w:val="00BE08AC"/>
    <w:rsid w:val="00BE23C4"/>
    <w:rsid w:val="00BE2F35"/>
    <w:rsid w:val="00BE37FC"/>
    <w:rsid w:val="00BE497D"/>
    <w:rsid w:val="00BE5547"/>
    <w:rsid w:val="00BE5E19"/>
    <w:rsid w:val="00BE701D"/>
    <w:rsid w:val="00BF2ACA"/>
    <w:rsid w:val="00BF2ACC"/>
    <w:rsid w:val="00BF47AD"/>
    <w:rsid w:val="00BF5BB9"/>
    <w:rsid w:val="00BF6125"/>
    <w:rsid w:val="00BF6219"/>
    <w:rsid w:val="00BF6CE2"/>
    <w:rsid w:val="00BF724C"/>
    <w:rsid w:val="00BF779E"/>
    <w:rsid w:val="00C00AFD"/>
    <w:rsid w:val="00C020BC"/>
    <w:rsid w:val="00C0365B"/>
    <w:rsid w:val="00C03BF9"/>
    <w:rsid w:val="00C0400D"/>
    <w:rsid w:val="00C0426A"/>
    <w:rsid w:val="00C04C8A"/>
    <w:rsid w:val="00C05EA8"/>
    <w:rsid w:val="00C06263"/>
    <w:rsid w:val="00C06CD6"/>
    <w:rsid w:val="00C06DE1"/>
    <w:rsid w:val="00C10A0D"/>
    <w:rsid w:val="00C1123B"/>
    <w:rsid w:val="00C1576C"/>
    <w:rsid w:val="00C15C04"/>
    <w:rsid w:val="00C17D88"/>
    <w:rsid w:val="00C21E0F"/>
    <w:rsid w:val="00C248AE"/>
    <w:rsid w:val="00C26334"/>
    <w:rsid w:val="00C2703D"/>
    <w:rsid w:val="00C3051D"/>
    <w:rsid w:val="00C30FE6"/>
    <w:rsid w:val="00C338C5"/>
    <w:rsid w:val="00C3536B"/>
    <w:rsid w:val="00C35417"/>
    <w:rsid w:val="00C35D14"/>
    <w:rsid w:val="00C35F50"/>
    <w:rsid w:val="00C37390"/>
    <w:rsid w:val="00C40B0E"/>
    <w:rsid w:val="00C43AA0"/>
    <w:rsid w:val="00C44039"/>
    <w:rsid w:val="00C45645"/>
    <w:rsid w:val="00C46462"/>
    <w:rsid w:val="00C46BE8"/>
    <w:rsid w:val="00C46DCC"/>
    <w:rsid w:val="00C471A5"/>
    <w:rsid w:val="00C501DF"/>
    <w:rsid w:val="00C51595"/>
    <w:rsid w:val="00C51AC1"/>
    <w:rsid w:val="00C52196"/>
    <w:rsid w:val="00C52387"/>
    <w:rsid w:val="00C53585"/>
    <w:rsid w:val="00C53F88"/>
    <w:rsid w:val="00C53FF5"/>
    <w:rsid w:val="00C54E1E"/>
    <w:rsid w:val="00C56EB4"/>
    <w:rsid w:val="00C57AFE"/>
    <w:rsid w:val="00C602C2"/>
    <w:rsid w:val="00C608BD"/>
    <w:rsid w:val="00C638C4"/>
    <w:rsid w:val="00C63BB9"/>
    <w:rsid w:val="00C6598F"/>
    <w:rsid w:val="00C66705"/>
    <w:rsid w:val="00C6681A"/>
    <w:rsid w:val="00C66A8C"/>
    <w:rsid w:val="00C703FA"/>
    <w:rsid w:val="00C7108E"/>
    <w:rsid w:val="00C72570"/>
    <w:rsid w:val="00C72A3B"/>
    <w:rsid w:val="00C7348F"/>
    <w:rsid w:val="00C75411"/>
    <w:rsid w:val="00C75A70"/>
    <w:rsid w:val="00C75E6E"/>
    <w:rsid w:val="00C810D7"/>
    <w:rsid w:val="00C82881"/>
    <w:rsid w:val="00C83015"/>
    <w:rsid w:val="00C83AD8"/>
    <w:rsid w:val="00C8580E"/>
    <w:rsid w:val="00C86E28"/>
    <w:rsid w:val="00C87F5C"/>
    <w:rsid w:val="00C919C6"/>
    <w:rsid w:val="00C91C11"/>
    <w:rsid w:val="00C92A7F"/>
    <w:rsid w:val="00C92CD1"/>
    <w:rsid w:val="00C92E50"/>
    <w:rsid w:val="00C9341A"/>
    <w:rsid w:val="00C94C31"/>
    <w:rsid w:val="00C961B3"/>
    <w:rsid w:val="00C964B4"/>
    <w:rsid w:val="00C968E9"/>
    <w:rsid w:val="00CA2B00"/>
    <w:rsid w:val="00CA2CF3"/>
    <w:rsid w:val="00CA3FFE"/>
    <w:rsid w:val="00CA567A"/>
    <w:rsid w:val="00CA61D9"/>
    <w:rsid w:val="00CA6756"/>
    <w:rsid w:val="00CA69A7"/>
    <w:rsid w:val="00CA76D3"/>
    <w:rsid w:val="00CB05F0"/>
    <w:rsid w:val="00CB0B36"/>
    <w:rsid w:val="00CB0D72"/>
    <w:rsid w:val="00CB12CC"/>
    <w:rsid w:val="00CB17C3"/>
    <w:rsid w:val="00CB1908"/>
    <w:rsid w:val="00CB3B22"/>
    <w:rsid w:val="00CB3BEE"/>
    <w:rsid w:val="00CC1907"/>
    <w:rsid w:val="00CC2A7E"/>
    <w:rsid w:val="00CC2B7F"/>
    <w:rsid w:val="00CC2CCB"/>
    <w:rsid w:val="00CC66F7"/>
    <w:rsid w:val="00CC6EA9"/>
    <w:rsid w:val="00CC7504"/>
    <w:rsid w:val="00CD01B1"/>
    <w:rsid w:val="00CD0632"/>
    <w:rsid w:val="00CD1541"/>
    <w:rsid w:val="00CD2554"/>
    <w:rsid w:val="00CD25EA"/>
    <w:rsid w:val="00CD298F"/>
    <w:rsid w:val="00CD4366"/>
    <w:rsid w:val="00CD53D0"/>
    <w:rsid w:val="00CD53EB"/>
    <w:rsid w:val="00CD5CA3"/>
    <w:rsid w:val="00CD5DD8"/>
    <w:rsid w:val="00CD63C4"/>
    <w:rsid w:val="00CD674A"/>
    <w:rsid w:val="00CD7833"/>
    <w:rsid w:val="00CD7CA0"/>
    <w:rsid w:val="00CE3093"/>
    <w:rsid w:val="00CE31CF"/>
    <w:rsid w:val="00CE4E6E"/>
    <w:rsid w:val="00CE539E"/>
    <w:rsid w:val="00CE78E6"/>
    <w:rsid w:val="00CE7C8C"/>
    <w:rsid w:val="00CF1907"/>
    <w:rsid w:val="00CF21AA"/>
    <w:rsid w:val="00CF2A1A"/>
    <w:rsid w:val="00CF3846"/>
    <w:rsid w:val="00CF4463"/>
    <w:rsid w:val="00CF4D1C"/>
    <w:rsid w:val="00CF5892"/>
    <w:rsid w:val="00CF6007"/>
    <w:rsid w:val="00CF6598"/>
    <w:rsid w:val="00CF6C31"/>
    <w:rsid w:val="00CF7B2F"/>
    <w:rsid w:val="00D0535D"/>
    <w:rsid w:val="00D05D37"/>
    <w:rsid w:val="00D06A62"/>
    <w:rsid w:val="00D076FE"/>
    <w:rsid w:val="00D07BB7"/>
    <w:rsid w:val="00D100AD"/>
    <w:rsid w:val="00D10107"/>
    <w:rsid w:val="00D1141D"/>
    <w:rsid w:val="00D11C0C"/>
    <w:rsid w:val="00D14081"/>
    <w:rsid w:val="00D16659"/>
    <w:rsid w:val="00D22CD8"/>
    <w:rsid w:val="00D252F6"/>
    <w:rsid w:val="00D265B3"/>
    <w:rsid w:val="00D271D5"/>
    <w:rsid w:val="00D275BB"/>
    <w:rsid w:val="00D27AC7"/>
    <w:rsid w:val="00D32099"/>
    <w:rsid w:val="00D321F9"/>
    <w:rsid w:val="00D33895"/>
    <w:rsid w:val="00D33DBA"/>
    <w:rsid w:val="00D35418"/>
    <w:rsid w:val="00D35BC7"/>
    <w:rsid w:val="00D364B5"/>
    <w:rsid w:val="00D37C7B"/>
    <w:rsid w:val="00D40C04"/>
    <w:rsid w:val="00D432FB"/>
    <w:rsid w:val="00D435A4"/>
    <w:rsid w:val="00D44FC3"/>
    <w:rsid w:val="00D4587F"/>
    <w:rsid w:val="00D46FAC"/>
    <w:rsid w:val="00D4720B"/>
    <w:rsid w:val="00D47758"/>
    <w:rsid w:val="00D50062"/>
    <w:rsid w:val="00D5067A"/>
    <w:rsid w:val="00D50DE2"/>
    <w:rsid w:val="00D517AB"/>
    <w:rsid w:val="00D51AF6"/>
    <w:rsid w:val="00D520E5"/>
    <w:rsid w:val="00D52AA1"/>
    <w:rsid w:val="00D53E9A"/>
    <w:rsid w:val="00D54C95"/>
    <w:rsid w:val="00D55CE6"/>
    <w:rsid w:val="00D563F7"/>
    <w:rsid w:val="00D60986"/>
    <w:rsid w:val="00D60D96"/>
    <w:rsid w:val="00D6151B"/>
    <w:rsid w:val="00D618CE"/>
    <w:rsid w:val="00D626AF"/>
    <w:rsid w:val="00D63EDE"/>
    <w:rsid w:val="00D649A6"/>
    <w:rsid w:val="00D660C8"/>
    <w:rsid w:val="00D678BB"/>
    <w:rsid w:val="00D67D88"/>
    <w:rsid w:val="00D70119"/>
    <w:rsid w:val="00D70512"/>
    <w:rsid w:val="00D74722"/>
    <w:rsid w:val="00D76038"/>
    <w:rsid w:val="00D7621D"/>
    <w:rsid w:val="00D77085"/>
    <w:rsid w:val="00D775A0"/>
    <w:rsid w:val="00D77EEC"/>
    <w:rsid w:val="00D81500"/>
    <w:rsid w:val="00D81908"/>
    <w:rsid w:val="00D839E4"/>
    <w:rsid w:val="00D83EB9"/>
    <w:rsid w:val="00D84023"/>
    <w:rsid w:val="00D852CD"/>
    <w:rsid w:val="00D8564D"/>
    <w:rsid w:val="00D8614F"/>
    <w:rsid w:val="00D87842"/>
    <w:rsid w:val="00D90B58"/>
    <w:rsid w:val="00D90D73"/>
    <w:rsid w:val="00D90FFA"/>
    <w:rsid w:val="00D91612"/>
    <w:rsid w:val="00D92DF8"/>
    <w:rsid w:val="00D94CDE"/>
    <w:rsid w:val="00D969B7"/>
    <w:rsid w:val="00DA16DD"/>
    <w:rsid w:val="00DA2547"/>
    <w:rsid w:val="00DA2715"/>
    <w:rsid w:val="00DA2E66"/>
    <w:rsid w:val="00DA34CC"/>
    <w:rsid w:val="00DA54CA"/>
    <w:rsid w:val="00DA67C3"/>
    <w:rsid w:val="00DA6803"/>
    <w:rsid w:val="00DA79CB"/>
    <w:rsid w:val="00DA7CAC"/>
    <w:rsid w:val="00DB06A4"/>
    <w:rsid w:val="00DB0766"/>
    <w:rsid w:val="00DB242C"/>
    <w:rsid w:val="00DB412E"/>
    <w:rsid w:val="00DB416F"/>
    <w:rsid w:val="00DB595B"/>
    <w:rsid w:val="00DB5A9E"/>
    <w:rsid w:val="00DB5EC1"/>
    <w:rsid w:val="00DB76FC"/>
    <w:rsid w:val="00DC0396"/>
    <w:rsid w:val="00DC03B9"/>
    <w:rsid w:val="00DC13DB"/>
    <w:rsid w:val="00DC38A6"/>
    <w:rsid w:val="00DC4B75"/>
    <w:rsid w:val="00DC4B93"/>
    <w:rsid w:val="00DC5974"/>
    <w:rsid w:val="00DC5A9F"/>
    <w:rsid w:val="00DC7013"/>
    <w:rsid w:val="00DD0325"/>
    <w:rsid w:val="00DD111F"/>
    <w:rsid w:val="00DD11F7"/>
    <w:rsid w:val="00DD15C7"/>
    <w:rsid w:val="00DD24D7"/>
    <w:rsid w:val="00DD250E"/>
    <w:rsid w:val="00DD260F"/>
    <w:rsid w:val="00DD44BD"/>
    <w:rsid w:val="00DD51B9"/>
    <w:rsid w:val="00DD5BD6"/>
    <w:rsid w:val="00DD5BEE"/>
    <w:rsid w:val="00DD6680"/>
    <w:rsid w:val="00DD6741"/>
    <w:rsid w:val="00DD69D4"/>
    <w:rsid w:val="00DD7FEA"/>
    <w:rsid w:val="00DE2082"/>
    <w:rsid w:val="00DE2DA1"/>
    <w:rsid w:val="00DE3504"/>
    <w:rsid w:val="00DE4C3C"/>
    <w:rsid w:val="00DE4DF1"/>
    <w:rsid w:val="00DE56A6"/>
    <w:rsid w:val="00DE599E"/>
    <w:rsid w:val="00DE5CB5"/>
    <w:rsid w:val="00DE6116"/>
    <w:rsid w:val="00DF02CE"/>
    <w:rsid w:val="00DF0D1D"/>
    <w:rsid w:val="00DF2AE6"/>
    <w:rsid w:val="00DF4144"/>
    <w:rsid w:val="00DF42B0"/>
    <w:rsid w:val="00DF5B31"/>
    <w:rsid w:val="00DF6BC1"/>
    <w:rsid w:val="00DF6C3A"/>
    <w:rsid w:val="00DF6DD8"/>
    <w:rsid w:val="00DF7555"/>
    <w:rsid w:val="00DF7B1B"/>
    <w:rsid w:val="00E0060B"/>
    <w:rsid w:val="00E017C5"/>
    <w:rsid w:val="00E01CDF"/>
    <w:rsid w:val="00E103EF"/>
    <w:rsid w:val="00E108C0"/>
    <w:rsid w:val="00E109C7"/>
    <w:rsid w:val="00E10E18"/>
    <w:rsid w:val="00E13049"/>
    <w:rsid w:val="00E14966"/>
    <w:rsid w:val="00E1575B"/>
    <w:rsid w:val="00E15944"/>
    <w:rsid w:val="00E1674D"/>
    <w:rsid w:val="00E17641"/>
    <w:rsid w:val="00E17C79"/>
    <w:rsid w:val="00E20790"/>
    <w:rsid w:val="00E209E0"/>
    <w:rsid w:val="00E22218"/>
    <w:rsid w:val="00E24C58"/>
    <w:rsid w:val="00E25776"/>
    <w:rsid w:val="00E25C88"/>
    <w:rsid w:val="00E262BC"/>
    <w:rsid w:val="00E262C1"/>
    <w:rsid w:val="00E27099"/>
    <w:rsid w:val="00E27F33"/>
    <w:rsid w:val="00E3141A"/>
    <w:rsid w:val="00E315BB"/>
    <w:rsid w:val="00E36459"/>
    <w:rsid w:val="00E36783"/>
    <w:rsid w:val="00E36D7E"/>
    <w:rsid w:val="00E41A6C"/>
    <w:rsid w:val="00E42771"/>
    <w:rsid w:val="00E43526"/>
    <w:rsid w:val="00E435DC"/>
    <w:rsid w:val="00E46791"/>
    <w:rsid w:val="00E53902"/>
    <w:rsid w:val="00E55320"/>
    <w:rsid w:val="00E55E6A"/>
    <w:rsid w:val="00E566F7"/>
    <w:rsid w:val="00E57C6F"/>
    <w:rsid w:val="00E57E45"/>
    <w:rsid w:val="00E62499"/>
    <w:rsid w:val="00E62E50"/>
    <w:rsid w:val="00E67236"/>
    <w:rsid w:val="00E67EB9"/>
    <w:rsid w:val="00E7043D"/>
    <w:rsid w:val="00E706B9"/>
    <w:rsid w:val="00E711B2"/>
    <w:rsid w:val="00E71AD9"/>
    <w:rsid w:val="00E72222"/>
    <w:rsid w:val="00E7374C"/>
    <w:rsid w:val="00E742AF"/>
    <w:rsid w:val="00E74CB4"/>
    <w:rsid w:val="00E81014"/>
    <w:rsid w:val="00E8163E"/>
    <w:rsid w:val="00E831EA"/>
    <w:rsid w:val="00E83594"/>
    <w:rsid w:val="00E83DDD"/>
    <w:rsid w:val="00E85AA1"/>
    <w:rsid w:val="00E85F9E"/>
    <w:rsid w:val="00E8650F"/>
    <w:rsid w:val="00E868D4"/>
    <w:rsid w:val="00E90F67"/>
    <w:rsid w:val="00E9101C"/>
    <w:rsid w:val="00E91728"/>
    <w:rsid w:val="00E91D93"/>
    <w:rsid w:val="00E92048"/>
    <w:rsid w:val="00E95039"/>
    <w:rsid w:val="00E95A07"/>
    <w:rsid w:val="00E95B29"/>
    <w:rsid w:val="00E96115"/>
    <w:rsid w:val="00E967B7"/>
    <w:rsid w:val="00E96C7B"/>
    <w:rsid w:val="00E97F40"/>
    <w:rsid w:val="00EA0979"/>
    <w:rsid w:val="00EA0F5D"/>
    <w:rsid w:val="00EA474E"/>
    <w:rsid w:val="00EA52A7"/>
    <w:rsid w:val="00EA5BAA"/>
    <w:rsid w:val="00EA6B91"/>
    <w:rsid w:val="00EA6C35"/>
    <w:rsid w:val="00EA6C5E"/>
    <w:rsid w:val="00EB13D7"/>
    <w:rsid w:val="00EB16E0"/>
    <w:rsid w:val="00EB1A2B"/>
    <w:rsid w:val="00EB30CB"/>
    <w:rsid w:val="00EB4BF6"/>
    <w:rsid w:val="00EB4FCF"/>
    <w:rsid w:val="00EC0306"/>
    <w:rsid w:val="00EC1F07"/>
    <w:rsid w:val="00EC26BB"/>
    <w:rsid w:val="00EC2EEF"/>
    <w:rsid w:val="00EC34DA"/>
    <w:rsid w:val="00EC5E35"/>
    <w:rsid w:val="00EC6A0C"/>
    <w:rsid w:val="00EC6FE2"/>
    <w:rsid w:val="00EC789F"/>
    <w:rsid w:val="00ED1FD4"/>
    <w:rsid w:val="00ED45E8"/>
    <w:rsid w:val="00ED53CD"/>
    <w:rsid w:val="00ED5697"/>
    <w:rsid w:val="00EE0418"/>
    <w:rsid w:val="00EE067E"/>
    <w:rsid w:val="00EE0D65"/>
    <w:rsid w:val="00EE1FCE"/>
    <w:rsid w:val="00EE31BB"/>
    <w:rsid w:val="00EE34B6"/>
    <w:rsid w:val="00EE4F4C"/>
    <w:rsid w:val="00EE5E9B"/>
    <w:rsid w:val="00EF00F4"/>
    <w:rsid w:val="00EF01C8"/>
    <w:rsid w:val="00EF05CF"/>
    <w:rsid w:val="00EF0F10"/>
    <w:rsid w:val="00EF1599"/>
    <w:rsid w:val="00EF15CD"/>
    <w:rsid w:val="00EF28A3"/>
    <w:rsid w:val="00EF5CF6"/>
    <w:rsid w:val="00EF7AE1"/>
    <w:rsid w:val="00F00FCF"/>
    <w:rsid w:val="00F043EF"/>
    <w:rsid w:val="00F04540"/>
    <w:rsid w:val="00F04AAE"/>
    <w:rsid w:val="00F059D4"/>
    <w:rsid w:val="00F07EAD"/>
    <w:rsid w:val="00F10B56"/>
    <w:rsid w:val="00F1193F"/>
    <w:rsid w:val="00F14EF7"/>
    <w:rsid w:val="00F1554A"/>
    <w:rsid w:val="00F1580E"/>
    <w:rsid w:val="00F16FFD"/>
    <w:rsid w:val="00F17343"/>
    <w:rsid w:val="00F21A23"/>
    <w:rsid w:val="00F24B43"/>
    <w:rsid w:val="00F25226"/>
    <w:rsid w:val="00F26825"/>
    <w:rsid w:val="00F27190"/>
    <w:rsid w:val="00F27BDE"/>
    <w:rsid w:val="00F30328"/>
    <w:rsid w:val="00F309F8"/>
    <w:rsid w:val="00F30AC0"/>
    <w:rsid w:val="00F31584"/>
    <w:rsid w:val="00F32470"/>
    <w:rsid w:val="00F32577"/>
    <w:rsid w:val="00F33D03"/>
    <w:rsid w:val="00F34FB0"/>
    <w:rsid w:val="00F356DA"/>
    <w:rsid w:val="00F35775"/>
    <w:rsid w:val="00F36121"/>
    <w:rsid w:val="00F36360"/>
    <w:rsid w:val="00F37CF2"/>
    <w:rsid w:val="00F40337"/>
    <w:rsid w:val="00F421EA"/>
    <w:rsid w:val="00F42B57"/>
    <w:rsid w:val="00F43499"/>
    <w:rsid w:val="00F455AE"/>
    <w:rsid w:val="00F456DF"/>
    <w:rsid w:val="00F45E32"/>
    <w:rsid w:val="00F4623E"/>
    <w:rsid w:val="00F46D14"/>
    <w:rsid w:val="00F4779F"/>
    <w:rsid w:val="00F47BBE"/>
    <w:rsid w:val="00F47F25"/>
    <w:rsid w:val="00F50B47"/>
    <w:rsid w:val="00F512FD"/>
    <w:rsid w:val="00F513A4"/>
    <w:rsid w:val="00F518DA"/>
    <w:rsid w:val="00F52922"/>
    <w:rsid w:val="00F52A4E"/>
    <w:rsid w:val="00F5482C"/>
    <w:rsid w:val="00F56274"/>
    <w:rsid w:val="00F56317"/>
    <w:rsid w:val="00F56BE2"/>
    <w:rsid w:val="00F616AD"/>
    <w:rsid w:val="00F62540"/>
    <w:rsid w:val="00F6266F"/>
    <w:rsid w:val="00F627B9"/>
    <w:rsid w:val="00F63924"/>
    <w:rsid w:val="00F663F8"/>
    <w:rsid w:val="00F66479"/>
    <w:rsid w:val="00F664F9"/>
    <w:rsid w:val="00F66DE7"/>
    <w:rsid w:val="00F70592"/>
    <w:rsid w:val="00F7068C"/>
    <w:rsid w:val="00F71C74"/>
    <w:rsid w:val="00F71F2D"/>
    <w:rsid w:val="00F72057"/>
    <w:rsid w:val="00F72A82"/>
    <w:rsid w:val="00F73FB1"/>
    <w:rsid w:val="00F741B0"/>
    <w:rsid w:val="00F74800"/>
    <w:rsid w:val="00F754EC"/>
    <w:rsid w:val="00F75779"/>
    <w:rsid w:val="00F75935"/>
    <w:rsid w:val="00F77043"/>
    <w:rsid w:val="00F81C57"/>
    <w:rsid w:val="00F81F73"/>
    <w:rsid w:val="00F82D01"/>
    <w:rsid w:val="00F82EFD"/>
    <w:rsid w:val="00F8302E"/>
    <w:rsid w:val="00F83374"/>
    <w:rsid w:val="00F837E2"/>
    <w:rsid w:val="00F85688"/>
    <w:rsid w:val="00F85731"/>
    <w:rsid w:val="00F8575E"/>
    <w:rsid w:val="00F85D82"/>
    <w:rsid w:val="00F868C9"/>
    <w:rsid w:val="00F8784E"/>
    <w:rsid w:val="00F908AE"/>
    <w:rsid w:val="00F90FAC"/>
    <w:rsid w:val="00F910E0"/>
    <w:rsid w:val="00F913B0"/>
    <w:rsid w:val="00F9255D"/>
    <w:rsid w:val="00F9395D"/>
    <w:rsid w:val="00F93A80"/>
    <w:rsid w:val="00F940FF"/>
    <w:rsid w:val="00F9536F"/>
    <w:rsid w:val="00F95BCD"/>
    <w:rsid w:val="00F96180"/>
    <w:rsid w:val="00F97A0A"/>
    <w:rsid w:val="00FA059E"/>
    <w:rsid w:val="00FA0642"/>
    <w:rsid w:val="00FA0753"/>
    <w:rsid w:val="00FA07F4"/>
    <w:rsid w:val="00FA1F31"/>
    <w:rsid w:val="00FA2015"/>
    <w:rsid w:val="00FA276C"/>
    <w:rsid w:val="00FA33FD"/>
    <w:rsid w:val="00FA36CD"/>
    <w:rsid w:val="00FA4A63"/>
    <w:rsid w:val="00FA5063"/>
    <w:rsid w:val="00FA6ECF"/>
    <w:rsid w:val="00FA7551"/>
    <w:rsid w:val="00FA7D2C"/>
    <w:rsid w:val="00FB0E0A"/>
    <w:rsid w:val="00FB1577"/>
    <w:rsid w:val="00FB1CF0"/>
    <w:rsid w:val="00FB3005"/>
    <w:rsid w:val="00FB32BF"/>
    <w:rsid w:val="00FB3303"/>
    <w:rsid w:val="00FB37F6"/>
    <w:rsid w:val="00FB4C50"/>
    <w:rsid w:val="00FB5688"/>
    <w:rsid w:val="00FB5C41"/>
    <w:rsid w:val="00FB6113"/>
    <w:rsid w:val="00FC1477"/>
    <w:rsid w:val="00FC1553"/>
    <w:rsid w:val="00FC39D1"/>
    <w:rsid w:val="00FC511D"/>
    <w:rsid w:val="00FC5192"/>
    <w:rsid w:val="00FC6458"/>
    <w:rsid w:val="00FC6624"/>
    <w:rsid w:val="00FC7ED6"/>
    <w:rsid w:val="00FD0E69"/>
    <w:rsid w:val="00FD1AF6"/>
    <w:rsid w:val="00FD1E7E"/>
    <w:rsid w:val="00FD20C3"/>
    <w:rsid w:val="00FD43B6"/>
    <w:rsid w:val="00FD514A"/>
    <w:rsid w:val="00FD6807"/>
    <w:rsid w:val="00FD79D2"/>
    <w:rsid w:val="00FE064A"/>
    <w:rsid w:val="00FE0E05"/>
    <w:rsid w:val="00FE1488"/>
    <w:rsid w:val="00FE178C"/>
    <w:rsid w:val="00FE2D29"/>
    <w:rsid w:val="00FE57B4"/>
    <w:rsid w:val="00FE5CE2"/>
    <w:rsid w:val="00FF0A4D"/>
    <w:rsid w:val="00FF0E73"/>
    <w:rsid w:val="00FF1415"/>
    <w:rsid w:val="00FF1C9B"/>
    <w:rsid w:val="00FF3081"/>
    <w:rsid w:val="00FF31F3"/>
    <w:rsid w:val="00FF3386"/>
    <w:rsid w:val="00FF5B47"/>
    <w:rsid w:val="00FF605B"/>
    <w:rsid w:val="00FF623D"/>
    <w:rsid w:val="00FF6312"/>
    <w:rsid w:val="00FF6D0F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980CE-1B44-4190-9635-386F04B3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B22"/>
    <w:pPr>
      <w:spacing w:after="160" w:line="259" w:lineRule="auto"/>
    </w:pPr>
  </w:style>
  <w:style w:type="paragraph" w:styleId="Titre1">
    <w:name w:val="heading 1"/>
    <w:aliases w:val="Chapitre 1,1.1"/>
    <w:basedOn w:val="Paragraphedeliste"/>
    <w:next w:val="Normal"/>
    <w:link w:val="Titre1Car"/>
    <w:qFormat/>
    <w:rsid w:val="00E81014"/>
    <w:pPr>
      <w:keepNext/>
      <w:numPr>
        <w:numId w:val="1"/>
      </w:numPr>
      <w:spacing w:after="360"/>
      <w:jc w:val="center"/>
      <w:outlineLvl w:val="0"/>
    </w:pPr>
    <w:rPr>
      <w:b/>
    </w:rPr>
  </w:style>
  <w:style w:type="paragraph" w:styleId="Titre2">
    <w:name w:val="heading 2"/>
    <w:aliases w:val="1.1.1"/>
    <w:basedOn w:val="Titre1"/>
    <w:next w:val="Normal"/>
    <w:link w:val="Titre2Car"/>
    <w:unhideWhenUsed/>
    <w:qFormat/>
    <w:rsid w:val="00D60986"/>
    <w:pPr>
      <w:numPr>
        <w:ilvl w:val="1"/>
      </w:numPr>
      <w:spacing w:before="120" w:after="240"/>
      <w:contextualSpacing w:val="0"/>
      <w:jc w:val="left"/>
      <w:outlineLvl w:val="1"/>
    </w:pPr>
    <w:rPr>
      <w:rFonts w:ascii="Times New Roman" w:hAnsi="Times New Roman"/>
      <w:i/>
      <w:sz w:val="24"/>
    </w:rPr>
  </w:style>
  <w:style w:type="paragraph" w:styleId="Titre3">
    <w:name w:val="heading 3"/>
    <w:aliases w:val="a)"/>
    <w:basedOn w:val="Titre2"/>
    <w:next w:val="Normal"/>
    <w:link w:val="Titre3Car"/>
    <w:uiPriority w:val="9"/>
    <w:unhideWhenUsed/>
    <w:qFormat/>
    <w:rsid w:val="00D60986"/>
    <w:pPr>
      <w:numPr>
        <w:ilvl w:val="2"/>
      </w:numPr>
      <w:spacing w:after="120"/>
      <w:outlineLvl w:val="2"/>
    </w:pPr>
    <w:rPr>
      <w:i w:val="0"/>
    </w:rPr>
  </w:style>
  <w:style w:type="paragraph" w:styleId="Titre4">
    <w:name w:val="heading 4"/>
    <w:aliases w:val="1.1.1.1"/>
    <w:basedOn w:val="Titre3"/>
    <w:next w:val="Normal"/>
    <w:link w:val="Titre4Car"/>
    <w:uiPriority w:val="9"/>
    <w:unhideWhenUsed/>
    <w:qFormat/>
    <w:rsid w:val="004D5857"/>
    <w:pPr>
      <w:numPr>
        <w:ilvl w:val="3"/>
      </w:numPr>
      <w:spacing w:before="240" w:after="240"/>
      <w:outlineLvl w:val="3"/>
    </w:pPr>
    <w:rPr>
      <w:rFonts w:eastAsia="Times New Roman" w:cs="Times New Roman"/>
      <w:b w:val="0"/>
      <w:szCs w:val="20"/>
      <w:lang w:eastAsia="fr-FR"/>
    </w:rPr>
  </w:style>
  <w:style w:type="paragraph" w:styleId="Titre5">
    <w:name w:val="heading 5"/>
    <w:aliases w:val="a."/>
    <w:basedOn w:val="Titre4"/>
    <w:next w:val="Normal"/>
    <w:link w:val="Titre5Car"/>
    <w:uiPriority w:val="9"/>
    <w:unhideWhenUsed/>
    <w:qFormat/>
    <w:rsid w:val="00617BCA"/>
    <w:pPr>
      <w:numPr>
        <w:ilvl w:val="4"/>
      </w:numPr>
      <w:outlineLvl w:val="4"/>
    </w:pPr>
    <w:rPr>
      <w:i/>
    </w:rPr>
  </w:style>
  <w:style w:type="paragraph" w:styleId="Titre6">
    <w:name w:val="heading 6"/>
    <w:aliases w:val="formule"/>
    <w:basedOn w:val="Titre5"/>
    <w:next w:val="Normal"/>
    <w:link w:val="Titre6Car"/>
    <w:uiPriority w:val="9"/>
    <w:unhideWhenUsed/>
    <w:qFormat/>
    <w:rsid w:val="003E1317"/>
    <w:pPr>
      <w:widowControl w:val="0"/>
      <w:numPr>
        <w:ilvl w:val="5"/>
      </w:numPr>
      <w:spacing w:before="0" w:after="0"/>
      <w:jc w:val="center"/>
      <w:outlineLvl w:val="5"/>
    </w:pPr>
    <w:rPr>
      <w:rFonts w:eastAsiaTheme="minorEastAsia"/>
      <w:i w:val="0"/>
      <w:lang w:val="en-US" w:bidi="en-US"/>
    </w:rPr>
  </w:style>
  <w:style w:type="paragraph" w:styleId="Titre7">
    <w:name w:val="heading 7"/>
    <w:aliases w:val="Figure"/>
    <w:basedOn w:val="Titre6"/>
    <w:next w:val="Normal"/>
    <w:link w:val="Titre7Car"/>
    <w:autoRedefine/>
    <w:uiPriority w:val="9"/>
    <w:unhideWhenUsed/>
    <w:qFormat/>
    <w:rsid w:val="00C75A70"/>
    <w:pPr>
      <w:keepNext w:val="0"/>
      <w:numPr>
        <w:ilvl w:val="6"/>
      </w:numPr>
      <w:spacing w:before="120" w:after="240"/>
      <w:ind w:left="2693"/>
      <w:jc w:val="left"/>
      <w:outlineLvl w:val="6"/>
    </w:pPr>
    <w:rPr>
      <w:i/>
      <w:lang w:val="fr-FR"/>
    </w:rPr>
  </w:style>
  <w:style w:type="paragraph" w:styleId="Titre8">
    <w:name w:val="heading 8"/>
    <w:aliases w:val="Tableau"/>
    <w:basedOn w:val="Normal"/>
    <w:next w:val="Normal"/>
    <w:link w:val="Titre8Car"/>
    <w:uiPriority w:val="9"/>
    <w:unhideWhenUsed/>
    <w:qFormat/>
    <w:rsid w:val="00B912D1"/>
    <w:pPr>
      <w:numPr>
        <w:ilvl w:val="7"/>
        <w:numId w:val="1"/>
      </w:numPr>
      <w:spacing w:before="200"/>
      <w:jc w:val="center"/>
      <w:outlineLvl w:val="7"/>
    </w:pPr>
    <w:rPr>
      <w:rFonts w:eastAsiaTheme="majorEastAsia" w:cs="Times New Roman"/>
      <w:i/>
      <w:color w:val="000000" w:themeColor="text1"/>
      <w:szCs w:val="20"/>
    </w:rPr>
  </w:style>
  <w:style w:type="paragraph" w:styleId="Titre9">
    <w:name w:val="heading 9"/>
    <w:basedOn w:val="Titre1"/>
    <w:next w:val="Normal"/>
    <w:link w:val="Titre9Car"/>
    <w:uiPriority w:val="9"/>
    <w:unhideWhenUsed/>
    <w:qFormat/>
    <w:rsid w:val="00E36D7E"/>
    <w:pPr>
      <w:keepNext w:val="0"/>
      <w:numPr>
        <w:numId w:val="0"/>
      </w:numPr>
      <w:spacing w:before="120" w:after="120"/>
      <w:jc w:val="left"/>
      <w:outlineLvl w:val="8"/>
    </w:pPr>
    <w:rPr>
      <w:b w:val="0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632"/>
    <w:pPr>
      <w:ind w:left="720"/>
      <w:contextualSpacing/>
    </w:pPr>
  </w:style>
  <w:style w:type="character" w:customStyle="1" w:styleId="Titre1Car">
    <w:name w:val="Titre 1 Car"/>
    <w:aliases w:val="Chapitre 1 Car,1.1 Car"/>
    <w:basedOn w:val="Policepardfaut"/>
    <w:link w:val="Titre1"/>
    <w:rsid w:val="00E81014"/>
    <w:rPr>
      <w:b/>
    </w:rPr>
  </w:style>
  <w:style w:type="character" w:customStyle="1" w:styleId="Titre2Car">
    <w:name w:val="Titre 2 Car"/>
    <w:aliases w:val="1.1.1 Car"/>
    <w:basedOn w:val="Policepardfaut"/>
    <w:link w:val="Titre2"/>
    <w:rsid w:val="00D60986"/>
    <w:rPr>
      <w:rFonts w:ascii="Times New Roman" w:hAnsi="Times New Roman"/>
      <w:b/>
      <w:i/>
      <w:sz w:val="24"/>
    </w:rPr>
  </w:style>
  <w:style w:type="character" w:customStyle="1" w:styleId="Titre3Car">
    <w:name w:val="Titre 3 Car"/>
    <w:aliases w:val="a) Car"/>
    <w:basedOn w:val="Policepardfaut"/>
    <w:link w:val="Titre3"/>
    <w:uiPriority w:val="9"/>
    <w:rsid w:val="00D60986"/>
    <w:rPr>
      <w:rFonts w:ascii="Times New Roman" w:hAnsi="Times New Roman"/>
      <w:b/>
      <w:i/>
      <w:sz w:val="24"/>
    </w:rPr>
  </w:style>
  <w:style w:type="character" w:customStyle="1" w:styleId="Titre4Car">
    <w:name w:val="Titre 4 Car"/>
    <w:aliases w:val="1.1.1.1 Car"/>
    <w:basedOn w:val="Policepardfaut"/>
    <w:link w:val="Titre4"/>
    <w:uiPriority w:val="9"/>
    <w:rsid w:val="004D5857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a. Car"/>
    <w:basedOn w:val="Policepardfaut"/>
    <w:link w:val="Titre5"/>
    <w:uiPriority w:val="9"/>
    <w:rsid w:val="00617BC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aliases w:val="formule Car"/>
    <w:basedOn w:val="Policepardfaut"/>
    <w:link w:val="Titre6"/>
    <w:uiPriority w:val="9"/>
    <w:rsid w:val="003E1317"/>
    <w:rPr>
      <w:rFonts w:ascii="Times New Roman" w:eastAsiaTheme="minorEastAsia" w:hAnsi="Times New Roman" w:cs="Times New Roman"/>
      <w:i/>
      <w:sz w:val="24"/>
      <w:szCs w:val="20"/>
      <w:lang w:val="en-US" w:eastAsia="fr-FR" w:bidi="en-US"/>
    </w:rPr>
  </w:style>
  <w:style w:type="character" w:customStyle="1" w:styleId="Titre7Car">
    <w:name w:val="Titre 7 Car"/>
    <w:aliases w:val="Figure Car"/>
    <w:basedOn w:val="Policepardfaut"/>
    <w:link w:val="Titre7"/>
    <w:uiPriority w:val="9"/>
    <w:rsid w:val="00C75A70"/>
    <w:rPr>
      <w:rFonts w:ascii="Times New Roman" w:eastAsiaTheme="minorEastAsia" w:hAnsi="Times New Roman" w:cs="Times New Roman"/>
      <w:i/>
      <w:sz w:val="24"/>
      <w:szCs w:val="20"/>
      <w:lang w:eastAsia="fr-FR" w:bidi="en-US"/>
    </w:rPr>
  </w:style>
  <w:style w:type="character" w:customStyle="1" w:styleId="Titre8Car">
    <w:name w:val="Titre 8 Car"/>
    <w:aliases w:val="Tableau Car"/>
    <w:basedOn w:val="Policepardfaut"/>
    <w:link w:val="Titre8"/>
    <w:uiPriority w:val="9"/>
    <w:rsid w:val="00B912D1"/>
    <w:rPr>
      <w:rFonts w:eastAsiaTheme="majorEastAsia" w:cs="Times New Roman"/>
      <w:i/>
      <w:color w:val="000000" w:themeColor="text1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E36D7E"/>
    <w:rPr>
      <w:rFonts w:ascii="Times New Roman" w:hAnsi="Times New Roman"/>
      <w:i/>
      <w:sz w:val="24"/>
    </w:rPr>
  </w:style>
  <w:style w:type="character" w:styleId="Textedelespacerserv">
    <w:name w:val="Placeholder Text"/>
    <w:basedOn w:val="Policepardfaut"/>
    <w:uiPriority w:val="99"/>
    <w:semiHidden/>
    <w:rsid w:val="00E90F6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0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F6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F1CC6"/>
    <w:pPr>
      <w:spacing w:line="240" w:lineRule="auto"/>
      <w:jc w:val="both"/>
    </w:pPr>
    <w:rPr>
      <w:rFonts w:eastAsiaTheme="minorEastAsia"/>
      <w:sz w:val="20"/>
      <w:szCs w:val="20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aliases w:val="chapitre,Annexe"/>
    <w:link w:val="SansinterligneCar"/>
    <w:uiPriority w:val="1"/>
    <w:qFormat/>
    <w:rsid w:val="0004437F"/>
    <w:pPr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SansinterligneCar">
    <w:name w:val="Sans interligne Car"/>
    <w:aliases w:val="chapitre Car,Annexe Car"/>
    <w:basedOn w:val="Policepardfaut"/>
    <w:link w:val="Sansinterligne"/>
    <w:uiPriority w:val="1"/>
    <w:rsid w:val="002A51FD"/>
    <w:rPr>
      <w:rFonts w:ascii="Times New Roman" w:hAnsi="Times New Roman"/>
      <w:sz w:val="24"/>
    </w:rPr>
  </w:style>
  <w:style w:type="paragraph" w:styleId="Corpsdetexte2">
    <w:name w:val="Body Text 2"/>
    <w:basedOn w:val="Normal"/>
    <w:link w:val="Corpsdetexte2Car"/>
    <w:semiHidden/>
    <w:rsid w:val="00BB2764"/>
    <w:pPr>
      <w:tabs>
        <w:tab w:val="left" w:pos="-1560"/>
        <w:tab w:val="left" w:pos="0"/>
      </w:tabs>
    </w:pPr>
    <w:rPr>
      <w:rFonts w:eastAsia="Times New Roman" w:cs="Times New Roman"/>
      <w:i/>
      <w:color w:val="0000FF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BB2764"/>
    <w:rPr>
      <w:rFonts w:ascii="Times New Roman" w:eastAsia="Times New Roman" w:hAnsi="Times New Roman" w:cs="Times New Roman"/>
      <w:i/>
      <w:color w:val="0000FF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7AF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AF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57AF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AFE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A84BC1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84BC1"/>
    <w:rPr>
      <w:b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60986"/>
    <w:pPr>
      <w:tabs>
        <w:tab w:val="right" w:leader="dot" w:pos="9486"/>
      </w:tabs>
      <w:spacing w:after="100"/>
      <w:ind w:left="240"/>
      <w:jc w:val="center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84BC1"/>
    <w:pPr>
      <w:spacing w:after="100"/>
      <w:ind w:left="480"/>
    </w:pPr>
    <w:rPr>
      <w:b/>
      <w:i/>
    </w:rPr>
  </w:style>
  <w:style w:type="paragraph" w:styleId="TM4">
    <w:name w:val="toc 4"/>
    <w:basedOn w:val="Normal"/>
    <w:next w:val="Normal"/>
    <w:autoRedefine/>
    <w:uiPriority w:val="39"/>
    <w:unhideWhenUsed/>
    <w:rsid w:val="00A84BC1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A84BC1"/>
    <w:pPr>
      <w:spacing w:after="100"/>
      <w:ind w:left="960"/>
    </w:pPr>
    <w:rPr>
      <w:i/>
    </w:rPr>
  </w:style>
  <w:style w:type="paragraph" w:customStyle="1" w:styleId="titre20">
    <w:name w:val="titre 2"/>
    <w:basedOn w:val="Titre2"/>
    <w:link w:val="titre2Car0"/>
    <w:qFormat/>
    <w:rsid w:val="00DC13DB"/>
  </w:style>
  <w:style w:type="character" w:customStyle="1" w:styleId="titre2Car0">
    <w:name w:val="titre 2 Car"/>
    <w:basedOn w:val="Titre1Car"/>
    <w:link w:val="titre20"/>
    <w:rsid w:val="00DC13DB"/>
    <w:rPr>
      <w:b/>
    </w:rPr>
  </w:style>
  <w:style w:type="paragraph" w:customStyle="1" w:styleId="titre30">
    <w:name w:val="titre 3"/>
    <w:basedOn w:val="Titre3"/>
    <w:link w:val="titre3Car0"/>
    <w:qFormat/>
    <w:rsid w:val="00643730"/>
    <w:rPr>
      <w:rFonts w:cs="Times New Roman"/>
      <w:snapToGrid w:val="0"/>
      <w:w w:val="0"/>
      <w:szCs w:val="24"/>
    </w:rPr>
  </w:style>
  <w:style w:type="character" w:customStyle="1" w:styleId="titre3Car0">
    <w:name w:val="titre 3 Car"/>
    <w:basedOn w:val="Policepardfaut"/>
    <w:link w:val="titre30"/>
    <w:rsid w:val="00643730"/>
    <w:rPr>
      <w:rFonts w:cs="Times New Roman"/>
      <w:b/>
      <w:i/>
      <w:snapToGrid w:val="0"/>
      <w:w w:val="0"/>
      <w:szCs w:val="24"/>
    </w:rPr>
  </w:style>
  <w:style w:type="paragraph" w:customStyle="1" w:styleId="titre40">
    <w:name w:val="titre 4"/>
    <w:basedOn w:val="Normal"/>
    <w:link w:val="titre4Car0"/>
    <w:rsid w:val="00F47F25"/>
    <w:pPr>
      <w:spacing w:before="120" w:after="120"/>
    </w:pPr>
    <w:rPr>
      <w:rFonts w:eastAsia="Times New Roman" w:cs="Times New Roman"/>
      <w:szCs w:val="24"/>
      <w:lang w:eastAsia="fr-FR"/>
    </w:rPr>
  </w:style>
  <w:style w:type="character" w:customStyle="1" w:styleId="titre4Car0">
    <w:name w:val="titre 4 Car"/>
    <w:basedOn w:val="Policepardfaut"/>
    <w:link w:val="titre40"/>
    <w:rsid w:val="00F47F2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10">
    <w:name w:val="titre 1"/>
    <w:basedOn w:val="Sansinterligne"/>
    <w:link w:val="titre1Car0"/>
    <w:qFormat/>
    <w:rsid w:val="005A433B"/>
    <w:pPr>
      <w:numPr>
        <w:numId w:val="15"/>
      </w:numPr>
      <w:spacing w:after="240" w:line="360" w:lineRule="auto"/>
      <w:ind w:left="357" w:hanging="357"/>
    </w:pPr>
    <w:rPr>
      <w:rFonts w:cs="Times New Roman"/>
      <w:b/>
      <w:szCs w:val="24"/>
    </w:rPr>
  </w:style>
  <w:style w:type="character" w:customStyle="1" w:styleId="titre1Car0">
    <w:name w:val="titre 1 Car"/>
    <w:basedOn w:val="SansinterligneCar"/>
    <w:link w:val="titre10"/>
    <w:rsid w:val="005A433B"/>
    <w:rPr>
      <w:rFonts w:ascii="Times New Roman" w:hAnsi="Times New Roman" w:cs="Times New Roman"/>
      <w:b/>
      <w:sz w:val="24"/>
      <w:szCs w:val="24"/>
    </w:rPr>
  </w:style>
  <w:style w:type="paragraph" w:customStyle="1" w:styleId="quations">
    <w:name w:val="équations"/>
    <w:basedOn w:val="Sansinterligne"/>
    <w:link w:val="quationsCar"/>
    <w:rsid w:val="002A51FD"/>
    <w:pPr>
      <w:spacing w:before="120" w:after="120" w:line="360" w:lineRule="auto"/>
      <w:jc w:val="right"/>
    </w:pPr>
    <w:rPr>
      <w:rFonts w:ascii="Cambria Math" w:hAnsi="Cambria Math" w:cs="Times New Roman"/>
      <w:i/>
      <w:szCs w:val="24"/>
    </w:rPr>
  </w:style>
  <w:style w:type="character" w:customStyle="1" w:styleId="quationsCar">
    <w:name w:val="équations Car"/>
    <w:basedOn w:val="SansinterligneCar"/>
    <w:link w:val="quations"/>
    <w:rsid w:val="002A51FD"/>
    <w:rPr>
      <w:rFonts w:ascii="Cambria Math" w:hAnsi="Cambria Math" w:cs="Times New Roman"/>
      <w:i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75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755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0FC4"/>
    <w:pPr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lohateny2">
    <w:name w:val="lohateny 2"/>
    <w:basedOn w:val="Titre1"/>
    <w:link w:val="lohateny2Car"/>
    <w:qFormat/>
    <w:rsid w:val="003B62BD"/>
    <w:pPr>
      <w:numPr>
        <w:numId w:val="0"/>
      </w:numPr>
      <w:spacing w:before="240" w:after="120"/>
      <w:contextualSpacing w:val="0"/>
      <w:jc w:val="both"/>
    </w:pPr>
    <w:rPr>
      <w:rFonts w:eastAsia="Times New Roman" w:cs="Times New Roman"/>
      <w:bCs/>
      <w:color w:val="000000"/>
      <w:szCs w:val="24"/>
      <w:lang w:eastAsia="fr-FR"/>
    </w:rPr>
  </w:style>
  <w:style w:type="character" w:customStyle="1" w:styleId="lohateny2Car">
    <w:name w:val="lohateny 2 Car"/>
    <w:basedOn w:val="Titre1Car"/>
    <w:link w:val="lohateny2"/>
    <w:rsid w:val="003B62BD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customStyle="1" w:styleId="lohateny1">
    <w:name w:val="lohateny 1"/>
    <w:basedOn w:val="Sansinterligne"/>
    <w:link w:val="lohateny1Car"/>
    <w:qFormat/>
    <w:rsid w:val="003B62BD"/>
    <w:pPr>
      <w:spacing w:after="240" w:line="360" w:lineRule="auto"/>
    </w:pPr>
    <w:rPr>
      <w:rFonts w:cs="Times New Roman"/>
      <w:b/>
      <w:szCs w:val="24"/>
    </w:rPr>
  </w:style>
  <w:style w:type="character" w:customStyle="1" w:styleId="lohateny1Car">
    <w:name w:val="lohateny 1 Car"/>
    <w:basedOn w:val="SansinterligneCar"/>
    <w:link w:val="lohateny1"/>
    <w:rsid w:val="003B62BD"/>
    <w:rPr>
      <w:rFonts w:ascii="Times New Roman" w:hAnsi="Times New Roman" w:cs="Times New Roman"/>
      <w:b/>
      <w:sz w:val="24"/>
      <w:szCs w:val="24"/>
    </w:rPr>
  </w:style>
  <w:style w:type="paragraph" w:customStyle="1" w:styleId="lohateny3">
    <w:name w:val="lohateny 3"/>
    <w:basedOn w:val="Normal"/>
    <w:link w:val="lohateny3Car"/>
    <w:qFormat/>
    <w:rsid w:val="003B62BD"/>
    <w:pPr>
      <w:spacing w:before="120" w:after="120"/>
    </w:pPr>
    <w:rPr>
      <w:rFonts w:eastAsia="Times New Roman" w:cs="Times New Roman"/>
      <w:b/>
      <w:i/>
      <w:szCs w:val="24"/>
      <w:lang w:eastAsia="fr-FR"/>
    </w:rPr>
  </w:style>
  <w:style w:type="character" w:customStyle="1" w:styleId="lohateny3Car">
    <w:name w:val="lohateny 3 Car"/>
    <w:basedOn w:val="Policepardfaut"/>
    <w:link w:val="lohateny3"/>
    <w:rsid w:val="003B62BD"/>
    <w:rPr>
      <w:rFonts w:ascii="Times New Roman" w:eastAsia="Times New Roman" w:hAnsi="Times New Roman" w:cs="Times New Roman"/>
      <w:b/>
      <w:i/>
      <w:sz w:val="24"/>
      <w:szCs w:val="24"/>
      <w:lang w:eastAsia="fr-FR"/>
    </w:rPr>
  </w:style>
  <w:style w:type="paragraph" w:customStyle="1" w:styleId="lohateny4">
    <w:name w:val="lohateny 4"/>
    <w:basedOn w:val="Normal"/>
    <w:link w:val="lohateny4Car"/>
    <w:qFormat/>
    <w:rsid w:val="003B62BD"/>
    <w:pPr>
      <w:spacing w:before="120" w:after="120"/>
    </w:pPr>
    <w:rPr>
      <w:rFonts w:eastAsia="Times New Roman" w:cs="Times New Roman"/>
      <w:szCs w:val="24"/>
      <w:lang w:eastAsia="fr-FR"/>
    </w:rPr>
  </w:style>
  <w:style w:type="character" w:customStyle="1" w:styleId="lohateny4Car">
    <w:name w:val="lohateny 4 Car"/>
    <w:basedOn w:val="Policepardfaut"/>
    <w:link w:val="lohateny4"/>
    <w:rsid w:val="003B62B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F6BC1"/>
    <w:pPr>
      <w:spacing w:after="100" w:line="276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F6BC1"/>
    <w:pPr>
      <w:spacing w:after="100" w:line="276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F6BC1"/>
    <w:pPr>
      <w:spacing w:after="100" w:line="276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F6BC1"/>
    <w:pPr>
      <w:spacing w:after="100" w:line="276" w:lineRule="auto"/>
      <w:ind w:left="1760"/>
    </w:pPr>
    <w:rPr>
      <w:rFonts w:eastAsiaTheme="minorEastAsia"/>
      <w:lang w:eastAsia="fr-FR"/>
    </w:rPr>
  </w:style>
  <w:style w:type="paragraph" w:customStyle="1" w:styleId="annexe2">
    <w:name w:val="annexe2"/>
    <w:basedOn w:val="Titre2"/>
    <w:link w:val="annexe2Car"/>
    <w:qFormat/>
    <w:rsid w:val="00D32099"/>
    <w:pPr>
      <w:numPr>
        <w:ilvl w:val="0"/>
        <w:numId w:val="0"/>
      </w:numPr>
      <w:ind w:left="1440" w:hanging="360"/>
      <w:jc w:val="both"/>
    </w:pPr>
  </w:style>
  <w:style w:type="character" w:customStyle="1" w:styleId="annexe2Car">
    <w:name w:val="annexe2 Car"/>
    <w:basedOn w:val="Titre2Car"/>
    <w:link w:val="annexe2"/>
    <w:rsid w:val="00D32099"/>
    <w:rPr>
      <w:rFonts w:ascii="Times New Roman" w:hAnsi="Times New Roman"/>
      <w:b/>
      <w:i/>
      <w:sz w:val="24"/>
    </w:rPr>
  </w:style>
  <w:style w:type="paragraph" w:customStyle="1" w:styleId="annexe3">
    <w:name w:val="annexe3"/>
    <w:basedOn w:val="Titre3"/>
    <w:link w:val="annexe3Car"/>
    <w:qFormat/>
    <w:rsid w:val="00D32099"/>
    <w:pPr>
      <w:numPr>
        <w:ilvl w:val="0"/>
        <w:numId w:val="0"/>
      </w:numPr>
      <w:jc w:val="both"/>
    </w:pPr>
  </w:style>
  <w:style w:type="character" w:customStyle="1" w:styleId="annexe3Car">
    <w:name w:val="annexe3 Car"/>
    <w:basedOn w:val="Titre3Car"/>
    <w:link w:val="annexe3"/>
    <w:rsid w:val="00D32099"/>
    <w:rPr>
      <w:rFonts w:ascii="Times New Roman" w:hAnsi="Times New Roman"/>
      <w:b/>
      <w:i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07EF8"/>
    <w:pPr>
      <w:spacing w:after="200" w:line="240" w:lineRule="auto"/>
    </w:pPr>
    <w:rPr>
      <w:rFonts w:eastAsia="Calibri" w:cs="Times New Roman"/>
      <w:b/>
      <w:bCs/>
      <w:color w:val="4F81BD" w:themeColor="accent1"/>
      <w:sz w:val="18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7193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71936"/>
    <w:rPr>
      <w:rFonts w:ascii="Times New Roman" w:hAnsi="Times New Roman"/>
      <w:sz w:val="24"/>
    </w:rPr>
  </w:style>
  <w:style w:type="paragraph" w:styleId="Titre">
    <w:name w:val="Title"/>
    <w:basedOn w:val="Normal"/>
    <w:link w:val="TitreCar"/>
    <w:qFormat/>
    <w:rsid w:val="00071936"/>
    <w:pPr>
      <w:outlineLvl w:val="0"/>
    </w:pPr>
    <w:rPr>
      <w:rFonts w:eastAsia="Times New Roman" w:cs="Times New Roman"/>
      <w:b/>
      <w:kern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71936"/>
    <w:rPr>
      <w:rFonts w:ascii="Times New Roman" w:eastAsia="Times New Roman" w:hAnsi="Times New Roman" w:cs="Times New Roman"/>
      <w:b/>
      <w:kern w:val="28"/>
      <w:sz w:val="24"/>
      <w:szCs w:val="20"/>
      <w:lang w:eastAsia="fr-FR"/>
    </w:rPr>
  </w:style>
  <w:style w:type="paragraph" w:customStyle="1" w:styleId="mems2">
    <w:name w:val="mems2"/>
    <w:basedOn w:val="Normal"/>
    <w:link w:val="mems2Car"/>
    <w:qFormat/>
    <w:rsid w:val="00AA5F9A"/>
    <w:pPr>
      <w:widowControl w:val="0"/>
      <w:shd w:val="clear" w:color="auto" w:fill="FFFFFF"/>
      <w:autoSpaceDE w:val="0"/>
      <w:autoSpaceDN w:val="0"/>
      <w:adjustRightInd w:val="0"/>
      <w:spacing w:before="120"/>
      <w:ind w:left="19" w:right="5"/>
      <w:textAlignment w:val="baseline"/>
    </w:pPr>
    <w:rPr>
      <w:rFonts w:eastAsiaTheme="minorEastAsia" w:cs="Times New Roman"/>
      <w:szCs w:val="24"/>
      <w:lang w:eastAsia="fr-FR"/>
    </w:rPr>
  </w:style>
  <w:style w:type="character" w:customStyle="1" w:styleId="mems2Car">
    <w:name w:val="mems2 Car"/>
    <w:basedOn w:val="Policepardfaut"/>
    <w:link w:val="mems2"/>
    <w:rsid w:val="00AA5F9A"/>
    <w:rPr>
      <w:rFonts w:ascii="Times New Roman" w:eastAsiaTheme="minorEastAsia" w:hAnsi="Times New Roman" w:cs="Times New Roman"/>
      <w:sz w:val="24"/>
      <w:szCs w:val="24"/>
      <w:shd w:val="clear" w:color="auto" w:fill="FFFFFF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472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20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2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2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20B"/>
    <w:rPr>
      <w:b/>
      <w:bCs/>
      <w:sz w:val="20"/>
      <w:szCs w:val="20"/>
    </w:rPr>
  </w:style>
  <w:style w:type="paragraph" w:customStyle="1" w:styleId="Style1">
    <w:name w:val="Style1"/>
    <w:basedOn w:val="Normal"/>
    <w:link w:val="Style1Car"/>
    <w:qFormat/>
    <w:rsid w:val="001F7E04"/>
    <w:pPr>
      <w:spacing w:line="36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ar">
    <w:name w:val="Style1 Car"/>
    <w:basedOn w:val="Policepardfaut"/>
    <w:link w:val="Style1"/>
    <w:rsid w:val="001F7E04"/>
    <w:rPr>
      <w:rFonts w:ascii="Times New Roman" w:eastAsiaTheme="minorEastAsia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C0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ki\memoire\Mems%20sedera\Norme%20MFE%202010\nor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599B7-793F-453B-8A18-391C687C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norme.dotx</Template>
  <TotalTime>19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Links>
    <vt:vector size="270" baseType="variant"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_Toc246212129</vt:lpwstr>
      </vt:variant>
      <vt:variant>
        <vt:i4>1114164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_Toc246212128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_Toc246212127</vt:lpwstr>
      </vt:variant>
      <vt:variant>
        <vt:i4>1114164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_Toc246212126</vt:lpwstr>
      </vt:variant>
      <vt:variant>
        <vt:i4>1114164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_Toc246212125</vt:lpwstr>
      </vt:variant>
      <vt:variant>
        <vt:i4>1114164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_Toc246212124</vt:lpwstr>
      </vt:variant>
      <vt:variant>
        <vt:i4>1114164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_Toc246212123</vt:lpwstr>
      </vt:variant>
      <vt:variant>
        <vt:i4>1114164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_Toc246212122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_Toc246212121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_Toc246212120</vt:lpwstr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_Toc246212119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_Toc246212118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_Toc246212117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_Toc246212116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_Toc246212115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_Toc246212114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_Toc246212113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_Toc246212112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_Toc246212111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_Toc246212110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_Toc246212109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_Toc246212108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_Toc246212107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_Toc246212106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_Toc246212105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_Toc246212104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_Toc246212103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_Toc246212102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_Toc246212101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_Toc246212100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_Toc246212099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_Toc246212098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_Toc246212097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_Toc246212096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_Toc246212095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_Toc246212094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_Toc246212093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_Toc246212092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_Toc246212091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_Toc246212090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_Toc246212089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_Toc246212088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_Toc246212087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_Toc246212086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_Toc246212085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ANDRIANTSALAMA</dc:creator>
  <cp:keywords/>
  <dc:description/>
  <cp:lastModifiedBy>Andriants</cp:lastModifiedBy>
  <cp:revision>7</cp:revision>
  <cp:lastPrinted>2009-12-06T12:36:00Z</cp:lastPrinted>
  <dcterms:created xsi:type="dcterms:W3CDTF">2015-09-02T22:03:00Z</dcterms:created>
  <dcterms:modified xsi:type="dcterms:W3CDTF">2015-09-03T13:20:00Z</dcterms:modified>
</cp:coreProperties>
</file>